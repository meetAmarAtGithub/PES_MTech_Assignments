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B46" w:rsidRDefault="003E139D">
      <w:pPr>
        <w:rPr>
          <w:lang w:val="en-US"/>
        </w:rPr>
      </w:pPr>
      <w:r>
        <w:rPr>
          <w:lang w:val="en-US"/>
        </w:rPr>
        <w:t>Script for Presentation – 3/4/2021</w:t>
      </w:r>
    </w:p>
    <w:p w:rsidR="00675B46" w:rsidRDefault="00675B46">
      <w:pPr>
        <w:rPr>
          <w:lang w:val="en-US"/>
        </w:rPr>
      </w:pPr>
    </w:p>
    <w:p w:rsidR="00675B46" w:rsidRDefault="003E139D">
      <w:pPr>
        <w:rPr>
          <w:lang w:val="en-US"/>
        </w:rPr>
      </w:pPr>
      <w:r>
        <w:rPr>
          <w:lang w:val="en-US"/>
        </w:rPr>
        <w:t xml:space="preserve">Good Morning.  My Name is </w:t>
      </w:r>
      <w:proofErr w:type="spellStart"/>
      <w:r>
        <w:rPr>
          <w:lang w:val="en-US"/>
        </w:rPr>
        <w:t>Radha</w:t>
      </w:r>
      <w:proofErr w:type="spellEnd"/>
      <w:r>
        <w:rPr>
          <w:lang w:val="en-US"/>
        </w:rPr>
        <w:t xml:space="preserve"> and I am part of Team 8. We are presenting Lambda and associated functions.</w:t>
      </w:r>
    </w:p>
    <w:p w:rsidR="00675B46" w:rsidRDefault="00675B46">
      <w:pPr>
        <w:rPr>
          <w:lang w:val="en-US"/>
        </w:rPr>
      </w:pPr>
    </w:p>
    <w:p w:rsidR="00675B46" w:rsidRDefault="003E139D">
      <w:pPr>
        <w:rPr>
          <w:lang w:val="en-US"/>
        </w:rPr>
      </w:pPr>
      <w:r>
        <w:rPr>
          <w:lang w:val="en-US"/>
        </w:rPr>
        <w:t xml:space="preserve">Request you to park all your questions </w:t>
      </w:r>
      <w:r>
        <w:rPr>
          <w:lang w:val="en-US"/>
        </w:rPr>
        <w:t>till the end of both ITP and NPV presentations.</w:t>
      </w:r>
    </w:p>
    <w:p w:rsidR="00675B46" w:rsidRDefault="00675B46">
      <w:pPr>
        <w:rPr>
          <w:lang w:val="en-US"/>
        </w:rPr>
      </w:pPr>
    </w:p>
    <w:p w:rsidR="00675B46" w:rsidRDefault="003E139D">
      <w:proofErr w:type="gramStart"/>
      <w:r>
        <w:rPr>
          <w:b/>
          <w:bCs/>
          <w:lang w:val="en-US"/>
        </w:rPr>
        <w:t>Dinesh :</w:t>
      </w:r>
      <w:proofErr w:type="gramEnd"/>
      <w:r>
        <w:rPr>
          <w:b/>
          <w:bCs/>
          <w:lang w:val="en-US"/>
        </w:rPr>
        <w:t xml:space="preserve"> Move Slide to </w:t>
      </w:r>
      <w:proofErr w:type="spellStart"/>
      <w:r>
        <w:rPr>
          <w:b/>
          <w:bCs/>
          <w:lang w:val="en-US"/>
        </w:rPr>
        <w:t>Lamda</w:t>
      </w:r>
      <w:proofErr w:type="spellEnd"/>
    </w:p>
    <w:p w:rsidR="00675B46" w:rsidRDefault="00675B46">
      <w:pPr>
        <w:rPr>
          <w:lang w:val="en-US"/>
        </w:rPr>
      </w:pPr>
    </w:p>
    <w:p w:rsidR="00675B46" w:rsidRDefault="003E139D">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1. A lambda function is a one line anonymous function, anonymous because it has no name. </w:t>
      </w:r>
    </w:p>
    <w:p w:rsidR="00675B46" w:rsidRDefault="003E139D">
      <w:pPr>
        <w:rPr>
          <w:rFonts w:ascii="Arial" w:hAnsi="Arial" w:cs="Arial"/>
          <w:color w:val="4D4D4D"/>
          <w:sz w:val="21"/>
          <w:szCs w:val="21"/>
          <w:shd w:val="clear" w:color="auto" w:fill="FFFFFF"/>
        </w:rPr>
      </w:pPr>
      <w:r>
        <w:rPr>
          <w:rFonts w:ascii="Arial" w:hAnsi="Arial" w:cs="Arial"/>
          <w:color w:val="4D4D4D"/>
          <w:sz w:val="21"/>
          <w:szCs w:val="21"/>
          <w:shd w:val="clear" w:color="auto" w:fill="FFFFFF"/>
        </w:rPr>
        <w:t>2. A lambda function can take any number of arguments, but can only have one expression</w:t>
      </w:r>
      <w:r>
        <w:rPr>
          <w:rFonts w:ascii="Arial" w:hAnsi="Arial" w:cs="Arial"/>
          <w:color w:val="4D4D4D"/>
          <w:sz w:val="21"/>
          <w:szCs w:val="21"/>
          <w:shd w:val="clear" w:color="auto" w:fill="FFFFFF"/>
        </w:rPr>
        <w:t xml:space="preserve">. </w:t>
      </w:r>
    </w:p>
    <w:p w:rsidR="00675B46" w:rsidRDefault="003E139D">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3. The way the lambda function works is the expression is executed using the arguments we pass and the result is returned. </w:t>
      </w:r>
    </w:p>
    <w:p w:rsidR="00675B46" w:rsidRDefault="003E139D">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4. If we assign </w:t>
      </w:r>
      <w:proofErr w:type="gramStart"/>
      <w:r>
        <w:rPr>
          <w:rFonts w:ascii="Arial" w:hAnsi="Arial" w:cs="Arial"/>
          <w:color w:val="4D4D4D"/>
          <w:sz w:val="21"/>
          <w:szCs w:val="21"/>
          <w:shd w:val="clear" w:color="auto" w:fill="FFFFFF"/>
        </w:rPr>
        <w:t>a</w:t>
      </w:r>
      <w:proofErr w:type="gramEnd"/>
      <w:r>
        <w:rPr>
          <w:rFonts w:ascii="Arial" w:hAnsi="Arial" w:cs="Arial"/>
          <w:color w:val="4D4D4D"/>
          <w:sz w:val="21"/>
          <w:szCs w:val="21"/>
          <w:shd w:val="clear" w:color="auto" w:fill="FFFFFF"/>
        </w:rPr>
        <w:t xml:space="preserve"> identifier to the function object returned by lambda, it behaves similar to a user defined function </w:t>
      </w:r>
    </w:p>
    <w:p w:rsidR="00675B46" w:rsidRDefault="003E139D">
      <w:pPr>
        <w:rPr>
          <w:rFonts w:ascii="Arial" w:hAnsi="Arial" w:cs="Arial"/>
          <w:color w:val="4D4D4D"/>
          <w:sz w:val="21"/>
          <w:szCs w:val="21"/>
          <w:shd w:val="clear" w:color="auto" w:fill="FFFFFF"/>
        </w:rPr>
      </w:pPr>
      <w:r>
        <w:rPr>
          <w:rFonts w:ascii="Arial" w:hAnsi="Arial" w:cs="Arial"/>
          <w:color w:val="4D4D4D"/>
          <w:sz w:val="21"/>
          <w:szCs w:val="21"/>
          <w:shd w:val="clear" w:color="auto" w:fill="FFFFFF"/>
        </w:rPr>
        <w:t>5. In uppe</w:t>
      </w:r>
      <w:r>
        <w:rPr>
          <w:rFonts w:ascii="Arial" w:hAnsi="Arial" w:cs="Arial"/>
          <w:color w:val="4D4D4D"/>
          <w:sz w:val="21"/>
          <w:szCs w:val="21"/>
          <w:shd w:val="clear" w:color="auto" w:fill="FFFFFF"/>
        </w:rPr>
        <w:t>r right corner we have a simple lambda function example, first one returns square of a number and the second a cube.</w:t>
      </w:r>
    </w:p>
    <w:p w:rsidR="00675B46" w:rsidRDefault="00675B46">
      <w:pPr>
        <w:rPr>
          <w:rFonts w:ascii="Arial" w:hAnsi="Arial" w:cs="Arial"/>
          <w:color w:val="4D4D4D"/>
          <w:sz w:val="21"/>
          <w:szCs w:val="21"/>
          <w:shd w:val="clear" w:color="auto" w:fill="FFFFFF"/>
        </w:rPr>
      </w:pPr>
    </w:p>
    <w:p w:rsidR="00675B46" w:rsidRDefault="003E139D">
      <w:proofErr w:type="gramStart"/>
      <w:r>
        <w:rPr>
          <w:b/>
          <w:bCs/>
          <w:lang w:val="en-US"/>
        </w:rPr>
        <w:t>Dinesh :</w:t>
      </w:r>
      <w:proofErr w:type="gramEnd"/>
      <w:r>
        <w:rPr>
          <w:b/>
          <w:bCs/>
          <w:lang w:val="en-US"/>
        </w:rPr>
        <w:t xml:space="preserve"> Move Slide to Map</w:t>
      </w:r>
    </w:p>
    <w:p w:rsidR="00675B46" w:rsidRDefault="003E139D">
      <w:pPr>
        <w:rPr>
          <w:rFonts w:ascii="Open Sans" w:hAnsi="Open Sans"/>
          <w:color w:val="333333"/>
          <w:sz w:val="20"/>
          <w:szCs w:val="20"/>
        </w:rPr>
      </w:pPr>
      <w:proofErr w:type="gramStart"/>
      <w:r>
        <w:rPr>
          <w:rFonts w:ascii="Open Sans" w:hAnsi="Open Sans"/>
          <w:color w:val="333333"/>
          <w:sz w:val="20"/>
          <w:szCs w:val="20"/>
        </w:rPr>
        <w:t>Map()</w:t>
      </w:r>
      <w:proofErr w:type="gramEnd"/>
      <w:r>
        <w:rPr>
          <w:rFonts w:ascii="Open Sans" w:hAnsi="Open Sans"/>
          <w:color w:val="333333"/>
          <w:sz w:val="20"/>
          <w:szCs w:val="20"/>
        </w:rPr>
        <w:t xml:space="preserve"> </w:t>
      </w:r>
    </w:p>
    <w:p w:rsidR="00675B46" w:rsidRDefault="003E139D">
      <w:pPr>
        <w:rPr>
          <w:rFonts w:ascii="Open Sans" w:hAnsi="Open Sans"/>
          <w:color w:val="333333"/>
          <w:sz w:val="20"/>
          <w:szCs w:val="20"/>
        </w:rPr>
      </w:pPr>
      <w:r>
        <w:rPr>
          <w:rFonts w:ascii="Open Sans" w:hAnsi="Open Sans"/>
          <w:color w:val="333333"/>
          <w:sz w:val="20"/>
          <w:szCs w:val="20"/>
        </w:rPr>
        <w:t xml:space="preserve">1. The </w:t>
      </w:r>
      <w:proofErr w:type="gramStart"/>
      <w:r>
        <w:rPr>
          <w:rFonts w:ascii="Open Sans" w:hAnsi="Open Sans"/>
          <w:color w:val="333333"/>
          <w:sz w:val="20"/>
          <w:szCs w:val="20"/>
        </w:rPr>
        <w:t>map(</w:t>
      </w:r>
      <w:proofErr w:type="gramEnd"/>
      <w:r>
        <w:rPr>
          <w:rFonts w:ascii="Open Sans" w:hAnsi="Open Sans"/>
          <w:color w:val="333333"/>
          <w:sz w:val="20"/>
          <w:szCs w:val="20"/>
        </w:rPr>
        <w:t xml:space="preserve">) function executes a specified function for each item in an </w:t>
      </w:r>
      <w:proofErr w:type="spellStart"/>
      <w:r>
        <w:rPr>
          <w:rFonts w:ascii="Open Sans" w:hAnsi="Open Sans"/>
          <w:color w:val="333333"/>
          <w:sz w:val="20"/>
          <w:szCs w:val="20"/>
        </w:rPr>
        <w:t>iterable</w:t>
      </w:r>
      <w:proofErr w:type="spellEnd"/>
      <w:r>
        <w:rPr>
          <w:rFonts w:ascii="Open Sans" w:hAnsi="Open Sans"/>
          <w:color w:val="333333"/>
          <w:sz w:val="20"/>
          <w:szCs w:val="20"/>
        </w:rPr>
        <w:t xml:space="preserve">. An </w:t>
      </w:r>
      <w:proofErr w:type="spellStart"/>
      <w:r>
        <w:rPr>
          <w:rFonts w:ascii="Open Sans" w:hAnsi="Open Sans"/>
          <w:color w:val="333333"/>
          <w:sz w:val="20"/>
          <w:szCs w:val="20"/>
        </w:rPr>
        <w:t>Iterable</w:t>
      </w:r>
      <w:proofErr w:type="spellEnd"/>
      <w:r>
        <w:rPr>
          <w:rFonts w:ascii="Open Sans" w:hAnsi="Open Sans"/>
          <w:color w:val="333333"/>
          <w:sz w:val="20"/>
          <w:szCs w:val="20"/>
        </w:rPr>
        <w:t xml:space="preserve"> is an obje</w:t>
      </w:r>
      <w:r>
        <w:rPr>
          <w:rFonts w:ascii="Open Sans" w:hAnsi="Open Sans"/>
          <w:color w:val="333333"/>
          <w:sz w:val="20"/>
          <w:szCs w:val="20"/>
        </w:rPr>
        <w:t xml:space="preserve">ct, which one can iterate over. </w:t>
      </w:r>
      <w:proofErr w:type="spellStart"/>
      <w:proofErr w:type="gramStart"/>
      <w:r>
        <w:rPr>
          <w:rFonts w:ascii="Open Sans" w:hAnsi="Open Sans"/>
          <w:color w:val="333333"/>
          <w:sz w:val="20"/>
          <w:szCs w:val="20"/>
        </w:rPr>
        <w:t>e.g</w:t>
      </w:r>
      <w:proofErr w:type="spellEnd"/>
      <w:proofErr w:type="gramEnd"/>
      <w:r>
        <w:rPr>
          <w:rFonts w:ascii="Open Sans" w:hAnsi="Open Sans"/>
          <w:color w:val="333333"/>
          <w:sz w:val="20"/>
          <w:szCs w:val="20"/>
        </w:rPr>
        <w:t xml:space="preserve"> List </w:t>
      </w:r>
    </w:p>
    <w:p w:rsidR="00675B46" w:rsidRDefault="003E139D">
      <w:pPr>
        <w:rPr>
          <w:rFonts w:ascii="Open Sans" w:hAnsi="Open Sans"/>
          <w:color w:val="333333"/>
          <w:sz w:val="20"/>
          <w:szCs w:val="20"/>
        </w:rPr>
      </w:pPr>
      <w:r>
        <w:rPr>
          <w:rFonts w:ascii="Open Sans" w:hAnsi="Open Sans"/>
          <w:color w:val="333333"/>
          <w:sz w:val="20"/>
          <w:szCs w:val="20"/>
        </w:rPr>
        <w:t xml:space="preserve">2. The way I imagine map function is we put some input into a machine and pull out a final transformed output. </w:t>
      </w:r>
    </w:p>
    <w:p w:rsidR="00675B46" w:rsidRDefault="003E139D">
      <w:pPr>
        <w:rPr>
          <w:rFonts w:ascii="Open Sans" w:hAnsi="Open Sans"/>
          <w:color w:val="333333"/>
          <w:sz w:val="20"/>
          <w:szCs w:val="20"/>
        </w:rPr>
      </w:pPr>
      <w:r>
        <w:rPr>
          <w:rFonts w:ascii="Open Sans" w:hAnsi="Open Sans"/>
          <w:color w:val="333333"/>
          <w:sz w:val="20"/>
          <w:szCs w:val="20"/>
        </w:rPr>
        <w:t xml:space="preserve">3. The way it works is </w:t>
      </w:r>
      <w:proofErr w:type="gramStart"/>
      <w:r>
        <w:rPr>
          <w:rFonts w:ascii="Open Sans" w:hAnsi="Open Sans"/>
          <w:color w:val="333333"/>
          <w:sz w:val="20"/>
          <w:szCs w:val="20"/>
        </w:rPr>
        <w:t>map(</w:t>
      </w:r>
      <w:proofErr w:type="gramEnd"/>
      <w:r>
        <w:rPr>
          <w:rFonts w:ascii="Open Sans" w:hAnsi="Open Sans"/>
          <w:color w:val="333333"/>
          <w:sz w:val="20"/>
          <w:szCs w:val="20"/>
        </w:rPr>
        <w:t xml:space="preserve">) applies </w:t>
      </w:r>
      <w:proofErr w:type="spellStart"/>
      <w:r>
        <w:rPr>
          <w:rFonts w:ascii="Open Sans" w:hAnsi="Open Sans"/>
          <w:color w:val="333333"/>
          <w:sz w:val="20"/>
          <w:szCs w:val="20"/>
        </w:rPr>
        <w:t>tranformation</w:t>
      </w:r>
      <w:proofErr w:type="spellEnd"/>
      <w:r>
        <w:rPr>
          <w:rFonts w:ascii="Open Sans" w:hAnsi="Open Sans"/>
          <w:color w:val="333333"/>
          <w:sz w:val="20"/>
          <w:szCs w:val="20"/>
        </w:rPr>
        <w:t xml:space="preserve"> to each item in an </w:t>
      </w:r>
      <w:proofErr w:type="spellStart"/>
      <w:r>
        <w:rPr>
          <w:rFonts w:ascii="Open Sans" w:hAnsi="Open Sans"/>
          <w:color w:val="333333"/>
          <w:sz w:val="20"/>
          <w:szCs w:val="20"/>
        </w:rPr>
        <w:t>iterable</w:t>
      </w:r>
      <w:proofErr w:type="spellEnd"/>
      <w:r>
        <w:rPr>
          <w:rFonts w:ascii="Open Sans" w:hAnsi="Open Sans"/>
          <w:color w:val="333333"/>
          <w:sz w:val="20"/>
          <w:szCs w:val="20"/>
        </w:rPr>
        <w:t>.</w:t>
      </w:r>
    </w:p>
    <w:p w:rsidR="00675B46" w:rsidRDefault="003E139D">
      <w:pPr>
        <w:rPr>
          <w:rFonts w:ascii="Open Sans" w:hAnsi="Open Sans"/>
          <w:color w:val="333333"/>
          <w:sz w:val="20"/>
          <w:szCs w:val="20"/>
        </w:rPr>
      </w:pPr>
      <w:r>
        <w:rPr>
          <w:rFonts w:ascii="Open Sans" w:hAnsi="Open Sans"/>
          <w:color w:val="333333"/>
          <w:sz w:val="20"/>
          <w:szCs w:val="20"/>
        </w:rPr>
        <w:t xml:space="preserve"> 4. In the upper right</w:t>
      </w:r>
      <w:r>
        <w:rPr>
          <w:rFonts w:ascii="Open Sans" w:hAnsi="Open Sans"/>
          <w:color w:val="333333"/>
          <w:sz w:val="20"/>
          <w:szCs w:val="20"/>
        </w:rPr>
        <w:t xml:space="preserve"> corner we can List as an </w:t>
      </w:r>
      <w:proofErr w:type="spellStart"/>
      <w:r>
        <w:rPr>
          <w:rFonts w:ascii="Open Sans" w:hAnsi="Open Sans"/>
          <w:color w:val="333333"/>
          <w:sz w:val="20"/>
          <w:szCs w:val="20"/>
        </w:rPr>
        <w:t>iterable</w:t>
      </w:r>
      <w:proofErr w:type="spellEnd"/>
      <w:r>
        <w:rPr>
          <w:rFonts w:ascii="Open Sans" w:hAnsi="Open Sans"/>
          <w:color w:val="333333"/>
          <w:sz w:val="20"/>
          <w:szCs w:val="20"/>
        </w:rPr>
        <w:t xml:space="preserve"> using map gives a new list which can be squares or cubes extra. </w:t>
      </w:r>
    </w:p>
    <w:p w:rsidR="00675B46" w:rsidRDefault="003E139D">
      <w:pPr>
        <w:rPr>
          <w:rFonts w:ascii="Open Sans" w:hAnsi="Open Sans"/>
          <w:color w:val="333333"/>
          <w:sz w:val="20"/>
          <w:szCs w:val="20"/>
        </w:rPr>
      </w:pPr>
      <w:r>
        <w:rPr>
          <w:rFonts w:ascii="Open Sans" w:hAnsi="Open Sans"/>
          <w:color w:val="333333"/>
          <w:sz w:val="20"/>
          <w:szCs w:val="20"/>
        </w:rPr>
        <w:t xml:space="preserve">5. Lower right corner we have </w:t>
      </w:r>
      <w:proofErr w:type="gramStart"/>
      <w:r>
        <w:rPr>
          <w:rFonts w:ascii="Open Sans" w:hAnsi="Open Sans"/>
          <w:color w:val="333333"/>
          <w:sz w:val="20"/>
          <w:szCs w:val="20"/>
        </w:rPr>
        <w:t>map(</w:t>
      </w:r>
      <w:proofErr w:type="gramEnd"/>
      <w:r>
        <w:rPr>
          <w:rFonts w:ascii="Open Sans" w:hAnsi="Open Sans"/>
          <w:color w:val="333333"/>
          <w:sz w:val="20"/>
          <w:szCs w:val="20"/>
        </w:rPr>
        <w:t>) and map() with lambda.</w:t>
      </w:r>
    </w:p>
    <w:p w:rsidR="00675B46" w:rsidRDefault="00675B46">
      <w:pPr>
        <w:rPr>
          <w:b/>
          <w:bCs/>
          <w:lang w:val="en-US"/>
        </w:rPr>
      </w:pPr>
    </w:p>
    <w:p w:rsidR="00675B46" w:rsidRDefault="00675B46">
      <w:pPr>
        <w:rPr>
          <w:b/>
          <w:bCs/>
          <w:lang w:val="en-US"/>
        </w:rPr>
      </w:pPr>
    </w:p>
    <w:p w:rsidR="00675B46" w:rsidRDefault="00675B46">
      <w:pPr>
        <w:rPr>
          <w:b/>
          <w:bCs/>
          <w:lang w:val="en-US"/>
        </w:rPr>
      </w:pPr>
    </w:p>
    <w:p w:rsidR="00675B46" w:rsidRDefault="00675B46">
      <w:pPr>
        <w:rPr>
          <w:b/>
          <w:bCs/>
          <w:lang w:val="en-US"/>
        </w:rPr>
      </w:pPr>
    </w:p>
    <w:p w:rsidR="00675B46" w:rsidRDefault="00675B46">
      <w:pPr>
        <w:rPr>
          <w:b/>
          <w:bCs/>
          <w:lang w:val="en-US"/>
        </w:rPr>
      </w:pPr>
    </w:p>
    <w:p w:rsidR="00675B46" w:rsidRDefault="00675B46">
      <w:pPr>
        <w:rPr>
          <w:b/>
          <w:bCs/>
          <w:lang w:val="en-US"/>
        </w:rPr>
      </w:pPr>
    </w:p>
    <w:p w:rsidR="00675B46" w:rsidRDefault="003E139D">
      <w:pPr>
        <w:rPr>
          <w:b/>
          <w:bCs/>
          <w:lang w:val="en-US"/>
        </w:rPr>
      </w:pPr>
      <w:r>
        <w:rPr>
          <w:b/>
          <w:bCs/>
          <w:lang w:val="en-US"/>
        </w:rPr>
        <w:t>Gopal will present</w:t>
      </w:r>
    </w:p>
    <w:p w:rsidR="00675B46" w:rsidRDefault="003E139D">
      <w:proofErr w:type="gramStart"/>
      <w:r>
        <w:rPr>
          <w:b/>
          <w:bCs/>
          <w:lang w:val="en-US"/>
        </w:rPr>
        <w:t>Dinesh :</w:t>
      </w:r>
      <w:proofErr w:type="gramEnd"/>
      <w:r>
        <w:rPr>
          <w:b/>
          <w:bCs/>
          <w:lang w:val="en-US"/>
        </w:rPr>
        <w:t xml:space="preserve"> Move Slide to Filter</w:t>
      </w:r>
    </w:p>
    <w:p w:rsidR="00675B46" w:rsidRDefault="00675B46">
      <w:pPr>
        <w:rPr>
          <w:rFonts w:ascii="Open Sans" w:hAnsi="Open Sans"/>
          <w:color w:val="333333"/>
          <w:sz w:val="20"/>
          <w:szCs w:val="20"/>
        </w:rPr>
      </w:pPr>
    </w:p>
    <w:p w:rsidR="00675B46" w:rsidRDefault="003E139D">
      <w:pPr>
        <w:rPr>
          <w:rFonts w:ascii="Open Sans" w:hAnsi="Open Sans"/>
          <w:color w:val="333333"/>
          <w:sz w:val="20"/>
          <w:szCs w:val="20"/>
        </w:rPr>
      </w:pPr>
      <w:proofErr w:type="gramStart"/>
      <w:r>
        <w:rPr>
          <w:rFonts w:ascii="Open Sans" w:hAnsi="Open Sans"/>
          <w:color w:val="333333"/>
          <w:sz w:val="20"/>
          <w:szCs w:val="20"/>
        </w:rPr>
        <w:t>Filter()</w:t>
      </w:r>
      <w:proofErr w:type="gramEnd"/>
    </w:p>
    <w:p w:rsidR="00675B46" w:rsidRDefault="003E139D">
      <w:pPr>
        <w:rPr>
          <w:rFonts w:ascii="Open Sans" w:hAnsi="Open Sans"/>
          <w:color w:val="333333"/>
          <w:sz w:val="20"/>
          <w:szCs w:val="20"/>
        </w:rPr>
      </w:pPr>
      <w:r>
        <w:rPr>
          <w:rFonts w:ascii="Open Sans" w:hAnsi="Open Sans"/>
          <w:color w:val="333333"/>
          <w:sz w:val="20"/>
          <w:szCs w:val="20"/>
        </w:rPr>
        <w:t xml:space="preserve">The </w:t>
      </w:r>
      <w:proofErr w:type="gramStart"/>
      <w:r>
        <w:rPr>
          <w:rFonts w:ascii="Open Sans" w:hAnsi="Open Sans"/>
          <w:color w:val="333333"/>
          <w:sz w:val="20"/>
          <w:szCs w:val="20"/>
        </w:rPr>
        <w:t>filter(</w:t>
      </w:r>
      <w:proofErr w:type="gramEnd"/>
      <w:r>
        <w:rPr>
          <w:rFonts w:ascii="Open Sans" w:hAnsi="Open Sans"/>
          <w:color w:val="333333"/>
          <w:sz w:val="20"/>
          <w:szCs w:val="20"/>
        </w:rPr>
        <w:t xml:space="preserve">) method filters the </w:t>
      </w:r>
      <w:r>
        <w:rPr>
          <w:rFonts w:ascii="Open Sans" w:hAnsi="Open Sans"/>
          <w:color w:val="333333"/>
          <w:sz w:val="20"/>
          <w:szCs w:val="20"/>
        </w:rPr>
        <w:t>given sequence with the help of a function that tests each element in the sequence to be true or not.</w:t>
      </w:r>
    </w:p>
    <w:p w:rsidR="00675B46" w:rsidRDefault="003E139D">
      <w:pPr>
        <w:rPr>
          <w:rFonts w:ascii="Open Sans" w:hAnsi="Open Sans"/>
          <w:color w:val="333333"/>
          <w:sz w:val="20"/>
          <w:szCs w:val="20"/>
        </w:rPr>
      </w:pPr>
      <w:proofErr w:type="gramStart"/>
      <w:r>
        <w:rPr>
          <w:rFonts w:ascii="Open Sans" w:hAnsi="Open Sans"/>
          <w:color w:val="333333"/>
          <w:sz w:val="20"/>
          <w:szCs w:val="20"/>
        </w:rPr>
        <w:t>function</w:t>
      </w:r>
      <w:proofErr w:type="gramEnd"/>
      <w:r>
        <w:rPr>
          <w:rFonts w:ascii="Open Sans" w:hAnsi="Open Sans"/>
          <w:color w:val="333333"/>
          <w:sz w:val="20"/>
          <w:szCs w:val="20"/>
        </w:rPr>
        <w:t>: function that tests if each element of a sequence true or not.</w:t>
      </w:r>
    </w:p>
    <w:p w:rsidR="00675B46" w:rsidRDefault="003E139D">
      <w:pPr>
        <w:rPr>
          <w:rFonts w:ascii="Open Sans" w:hAnsi="Open Sans"/>
          <w:color w:val="333333"/>
          <w:sz w:val="20"/>
          <w:szCs w:val="20"/>
        </w:rPr>
      </w:pPr>
      <w:proofErr w:type="gramStart"/>
      <w:r>
        <w:rPr>
          <w:rFonts w:ascii="Open Sans" w:hAnsi="Open Sans"/>
          <w:color w:val="333333"/>
          <w:sz w:val="20"/>
          <w:szCs w:val="20"/>
        </w:rPr>
        <w:t>sequence</w:t>
      </w:r>
      <w:proofErr w:type="gramEnd"/>
      <w:r>
        <w:rPr>
          <w:rFonts w:ascii="Open Sans" w:hAnsi="Open Sans"/>
          <w:color w:val="333333"/>
          <w:sz w:val="20"/>
          <w:szCs w:val="20"/>
        </w:rPr>
        <w:t xml:space="preserve">: sequence which needs to be filtered, it can be sets, lists, tuples, or </w:t>
      </w:r>
      <w:r>
        <w:rPr>
          <w:rFonts w:ascii="Open Sans" w:hAnsi="Open Sans"/>
          <w:color w:val="333333"/>
          <w:sz w:val="20"/>
          <w:szCs w:val="20"/>
        </w:rPr>
        <w:t>containers of any iterators.</w:t>
      </w:r>
    </w:p>
    <w:p w:rsidR="00675B46" w:rsidRDefault="003E139D">
      <w:pPr>
        <w:rPr>
          <w:rFonts w:ascii="Open Sans" w:hAnsi="Open Sans"/>
          <w:color w:val="333333"/>
          <w:sz w:val="20"/>
          <w:szCs w:val="20"/>
        </w:rPr>
      </w:pPr>
      <w:r>
        <w:rPr>
          <w:rFonts w:ascii="Open Sans" w:hAnsi="Open Sans"/>
          <w:color w:val="333333"/>
          <w:sz w:val="20"/>
          <w:szCs w:val="20"/>
        </w:rPr>
        <w:t>Returns: returns an iterator that is already filtered.</w:t>
      </w:r>
    </w:p>
    <w:p w:rsidR="00675B46" w:rsidRDefault="003E139D">
      <w:proofErr w:type="gramStart"/>
      <w:r>
        <w:rPr>
          <w:b/>
          <w:bCs/>
          <w:lang w:val="en-US"/>
        </w:rPr>
        <w:t>Dinesh :</w:t>
      </w:r>
      <w:proofErr w:type="gramEnd"/>
      <w:r>
        <w:rPr>
          <w:b/>
          <w:bCs/>
          <w:lang w:val="en-US"/>
        </w:rPr>
        <w:t xml:space="preserve"> Move Slide to Reduce</w:t>
      </w:r>
    </w:p>
    <w:p w:rsidR="00675B46" w:rsidRDefault="00675B46">
      <w:pPr>
        <w:shd w:val="clear" w:color="auto" w:fill="FFFFFF"/>
        <w:spacing w:after="0" w:line="240" w:lineRule="auto"/>
        <w:rPr>
          <w:rFonts w:ascii="Arial" w:eastAsia="Times New Roman" w:hAnsi="Arial" w:cs="Arial"/>
          <w:color w:val="40424E"/>
          <w:spacing w:val="2"/>
          <w:sz w:val="26"/>
          <w:szCs w:val="26"/>
          <w:lang w:eastAsia="en-IN"/>
        </w:rPr>
      </w:pPr>
    </w:p>
    <w:p w:rsidR="00675B46" w:rsidRDefault="003E139D">
      <w:r>
        <w:rPr>
          <w:rFonts w:ascii="Source Sans Pro" w:hAnsi="Source Sans Pro"/>
          <w:color w:val="222222"/>
          <w:sz w:val="27"/>
          <w:szCs w:val="27"/>
          <w:shd w:val="clear" w:color="auto" w:fill="FFFFFF"/>
        </w:rPr>
        <w:t> </w:t>
      </w:r>
      <w:proofErr w:type="gramStart"/>
      <w:r>
        <w:rPr>
          <w:rStyle w:val="HTMLCode"/>
          <w:rFonts w:ascii="Consolas" w:eastAsia="Calibri" w:hAnsi="Consolas"/>
          <w:color w:val="222222"/>
          <w:sz w:val="22"/>
          <w:szCs w:val="22"/>
          <w:shd w:val="clear" w:color="auto" w:fill="FFFFFF"/>
        </w:rPr>
        <w:t>reduce(</w:t>
      </w:r>
      <w:proofErr w:type="gramEnd"/>
      <w:r>
        <w:rPr>
          <w:rStyle w:val="HTMLCode"/>
          <w:rFonts w:ascii="Consolas" w:eastAsia="Calibri" w:hAnsi="Consolas"/>
          <w:color w:val="222222"/>
          <w:sz w:val="22"/>
          <w:szCs w:val="22"/>
          <w:shd w:val="clear" w:color="auto" w:fill="FFFFFF"/>
        </w:rPr>
        <w:t>)</w:t>
      </w:r>
      <w:r>
        <w:rPr>
          <w:rFonts w:ascii="Source Sans Pro" w:hAnsi="Source Sans Pro"/>
          <w:color w:val="222222"/>
          <w:sz w:val="27"/>
          <w:szCs w:val="27"/>
          <w:shd w:val="clear" w:color="auto" w:fill="FFFFFF"/>
        </w:rPr>
        <w:t> </w:t>
      </w:r>
    </w:p>
    <w:p w:rsidR="00675B46" w:rsidRDefault="003E139D">
      <w:pPr>
        <w:rPr>
          <w:rFonts w:ascii="Open Sans" w:hAnsi="Open Sans"/>
          <w:color w:val="333333"/>
          <w:sz w:val="20"/>
          <w:szCs w:val="20"/>
        </w:rPr>
      </w:pPr>
      <w:r>
        <w:rPr>
          <w:rFonts w:ascii="Open Sans" w:hAnsi="Open Sans"/>
          <w:color w:val="333333"/>
          <w:sz w:val="20"/>
          <w:szCs w:val="20"/>
        </w:rPr>
        <w:t xml:space="preserve">It is a very useful feature when we need to apply a function to an </w:t>
      </w:r>
      <w:proofErr w:type="spellStart"/>
      <w:r>
        <w:rPr>
          <w:rFonts w:ascii="Open Sans" w:hAnsi="Open Sans"/>
          <w:color w:val="333333"/>
          <w:sz w:val="20"/>
          <w:szCs w:val="20"/>
        </w:rPr>
        <w:t>iterable</w:t>
      </w:r>
      <w:proofErr w:type="spellEnd"/>
      <w:r>
        <w:rPr>
          <w:rFonts w:ascii="Open Sans" w:hAnsi="Open Sans"/>
          <w:color w:val="333333"/>
          <w:sz w:val="20"/>
          <w:szCs w:val="20"/>
        </w:rPr>
        <w:t xml:space="preserve"> and reduce it to a single cumulative value. </w:t>
      </w:r>
      <w:bookmarkStart w:id="0" w:name="_GoBack"/>
      <w:bookmarkEnd w:id="0"/>
    </w:p>
    <w:p w:rsidR="00675B46" w:rsidRDefault="003E139D">
      <w:pPr>
        <w:rPr>
          <w:rFonts w:ascii="Open Sans" w:hAnsi="Open Sans"/>
          <w:color w:val="333333"/>
          <w:sz w:val="20"/>
          <w:szCs w:val="20"/>
        </w:rPr>
      </w:pPr>
      <w:r>
        <w:rPr>
          <w:rFonts w:ascii="Open Sans" w:hAnsi="Open Sans"/>
          <w:color w:val="333333"/>
          <w:sz w:val="20"/>
          <w:szCs w:val="20"/>
        </w:rPr>
        <w:t xml:space="preserve">As an </w:t>
      </w:r>
      <w:proofErr w:type="gramStart"/>
      <w:r>
        <w:rPr>
          <w:rFonts w:ascii="Open Sans" w:hAnsi="Open Sans"/>
          <w:color w:val="333333"/>
          <w:sz w:val="20"/>
          <w:szCs w:val="20"/>
        </w:rPr>
        <w:t>example ,</w:t>
      </w:r>
      <w:proofErr w:type="gramEnd"/>
      <w:r>
        <w:rPr>
          <w:rFonts w:ascii="Open Sans" w:hAnsi="Open Sans"/>
          <w:color w:val="333333"/>
          <w:sz w:val="20"/>
          <w:szCs w:val="20"/>
        </w:rPr>
        <w:t xml:space="preserve"> we have a stack match box, every reduce iteration pulls out the match sticks from the match box and adds them to the next box and moves on. Finally we are left final count of match sticks. </w:t>
      </w:r>
    </w:p>
    <w:p w:rsidR="00675B46" w:rsidRDefault="003E139D">
      <w:pPr>
        <w:rPr>
          <w:rFonts w:ascii="Open Sans" w:hAnsi="Open Sans"/>
          <w:color w:val="333333"/>
          <w:sz w:val="20"/>
          <w:szCs w:val="20"/>
        </w:rPr>
      </w:pPr>
      <w:r>
        <w:rPr>
          <w:rFonts w:ascii="Open Sans" w:hAnsi="Open Sans"/>
          <w:color w:val="333333"/>
          <w:sz w:val="20"/>
          <w:szCs w:val="20"/>
        </w:rPr>
        <w:t>In this process we are converting large dataset into a s</w:t>
      </w:r>
      <w:r>
        <w:rPr>
          <w:rFonts w:ascii="Open Sans" w:hAnsi="Open Sans"/>
          <w:color w:val="333333"/>
          <w:sz w:val="20"/>
          <w:szCs w:val="20"/>
        </w:rPr>
        <w:t>ingle value to perform further operations</w:t>
      </w:r>
    </w:p>
    <w:p w:rsidR="00675B46" w:rsidRDefault="00675B46">
      <w:pPr>
        <w:rPr>
          <w:rFonts w:ascii="Open Sans" w:hAnsi="Open Sans"/>
          <w:color w:val="333333"/>
          <w:sz w:val="20"/>
          <w:szCs w:val="20"/>
        </w:rPr>
      </w:pPr>
    </w:p>
    <w:p w:rsidR="00675B46" w:rsidRDefault="003E139D">
      <w:pPr>
        <w:rPr>
          <w:b/>
          <w:bCs/>
          <w:lang w:val="en-US"/>
        </w:rPr>
      </w:pPr>
      <w:proofErr w:type="gramStart"/>
      <w:r>
        <w:rPr>
          <w:b/>
          <w:bCs/>
          <w:lang w:val="en-US"/>
        </w:rPr>
        <w:t>Dinesh :</w:t>
      </w:r>
      <w:proofErr w:type="gramEnd"/>
      <w:r>
        <w:rPr>
          <w:b/>
          <w:bCs/>
          <w:lang w:val="en-US"/>
        </w:rPr>
        <w:t xml:space="preserve"> Move Slide to </w:t>
      </w:r>
      <w:proofErr w:type="spellStart"/>
      <w:r>
        <w:rPr>
          <w:b/>
          <w:bCs/>
          <w:lang w:val="en-US"/>
        </w:rPr>
        <w:t>Lamda</w:t>
      </w:r>
      <w:proofErr w:type="spellEnd"/>
      <w:r>
        <w:rPr>
          <w:b/>
          <w:bCs/>
          <w:lang w:val="en-US"/>
        </w:rPr>
        <w:t xml:space="preserve"> with other functions</w:t>
      </w:r>
    </w:p>
    <w:p w:rsidR="00BB03F4" w:rsidRDefault="00BB03F4">
      <w:pPr>
        <w:rPr>
          <w:b/>
          <w:bCs/>
          <w:lang w:val="en-US"/>
        </w:rPr>
      </w:pPr>
    </w:p>
    <w:p w:rsidR="00BB03F4" w:rsidRDefault="00BB03F4" w:rsidP="00BB03F4">
      <w:pPr>
        <w:jc w:val="center"/>
        <w:rPr>
          <w:b/>
          <w:bCs/>
          <w:sz w:val="32"/>
          <w:u w:val="single"/>
          <w:lang w:val="en-US"/>
        </w:rPr>
      </w:pPr>
      <w:r w:rsidRPr="00BB03F4">
        <w:rPr>
          <w:b/>
          <w:bCs/>
          <w:sz w:val="32"/>
          <w:u w:val="single"/>
          <w:lang w:val="en-US"/>
        </w:rPr>
        <w:t>Analysis of Diabetes dataset using Visual Expression</w:t>
      </w:r>
    </w:p>
    <w:p w:rsidR="00BB03F4" w:rsidRPr="00BB03F4" w:rsidRDefault="00BB03F4" w:rsidP="00BB03F4">
      <w:pPr>
        <w:rPr>
          <w:b/>
          <w:bCs/>
          <w:lang w:val="en-US"/>
        </w:rPr>
      </w:pPr>
      <w:r w:rsidRPr="00B626EE">
        <w:rPr>
          <w:b/>
          <w:bCs/>
          <w:sz w:val="28"/>
          <w:u w:val="single"/>
          <w:lang w:val="en-US"/>
        </w:rPr>
        <w:t>Amar starts here</w:t>
      </w:r>
      <w:r w:rsidRPr="00B626EE">
        <w:rPr>
          <w:b/>
          <w:bCs/>
          <w:sz w:val="28"/>
          <w:lang w:val="en-US"/>
        </w:rPr>
        <w:t xml:space="preserve"> </w:t>
      </w:r>
      <w:r>
        <w:rPr>
          <w:b/>
          <w:bCs/>
          <w:lang w:val="en-US"/>
        </w:rPr>
        <w:t xml:space="preserve">- </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Good morning everyone. Today we explore Visual Exploration and Ana</w:t>
      </w:r>
      <w:r w:rsidRPr="00BB03F4">
        <w:rPr>
          <w:rFonts w:ascii="Arial" w:hAnsi="Arial" w:cs="Arial"/>
          <w:color w:val="4D4D4D"/>
          <w:sz w:val="21"/>
          <w:szCs w:val="21"/>
          <w:shd w:val="clear" w:color="auto" w:fill="FFFFFF"/>
        </w:rPr>
        <w:t>l</w:t>
      </w:r>
      <w:r w:rsidRPr="00BB03F4">
        <w:rPr>
          <w:rFonts w:ascii="Arial" w:hAnsi="Arial" w:cs="Arial"/>
          <w:color w:val="4D4D4D"/>
          <w:sz w:val="21"/>
          <w:szCs w:val="21"/>
          <w:shd w:val="clear" w:color="auto" w:fill="FFFFFF"/>
        </w:rPr>
        <w:t>ysis of Diabetes Dataset.</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To start with, our dataset has a total of 768 rows. The data refers to </w:t>
      </w:r>
      <w:proofErr w:type="gramStart"/>
      <w:r w:rsidRPr="00BB03F4">
        <w:rPr>
          <w:rFonts w:ascii="Arial" w:hAnsi="Arial" w:cs="Arial"/>
          <w:color w:val="4D4D4D"/>
          <w:sz w:val="21"/>
          <w:szCs w:val="21"/>
          <w:shd w:val="clear" w:color="auto" w:fill="FFFFFF"/>
        </w:rPr>
        <w:t>females</w:t>
      </w:r>
      <w:proofErr w:type="gramEnd"/>
      <w:r w:rsidRPr="00BB03F4">
        <w:rPr>
          <w:rFonts w:ascii="Arial" w:hAnsi="Arial" w:cs="Arial"/>
          <w:color w:val="4D4D4D"/>
          <w:sz w:val="21"/>
          <w:szCs w:val="21"/>
          <w:shd w:val="clear" w:color="auto" w:fill="FFFFFF"/>
        </w:rPr>
        <w:t xml:space="preserve"> ages between 21 to 81 years.</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There are total nine attributes can be further classified as- </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Six attributes describe the result of physical / verbal examination</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1) Number of times pregnant</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2) Diastolic blood pressure</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3) Triceps skin fold thickness</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4) Body mass index </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5) Diabetes pedigree function - a function which scores probabi</w:t>
      </w:r>
      <w:r w:rsidRPr="00BB03F4">
        <w:rPr>
          <w:rFonts w:ascii="Arial" w:hAnsi="Arial" w:cs="Arial"/>
          <w:color w:val="4D4D4D"/>
          <w:sz w:val="21"/>
          <w:szCs w:val="21"/>
          <w:shd w:val="clear" w:color="auto" w:fill="FFFFFF"/>
        </w:rPr>
        <w:t>l</w:t>
      </w:r>
      <w:r w:rsidRPr="00BB03F4">
        <w:rPr>
          <w:rFonts w:ascii="Arial" w:hAnsi="Arial" w:cs="Arial"/>
          <w:color w:val="4D4D4D"/>
          <w:sz w:val="21"/>
          <w:szCs w:val="21"/>
          <w:shd w:val="clear" w:color="auto" w:fill="FFFFFF"/>
        </w:rPr>
        <w:t>ity of getting diabetes based on family history</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6) Age in years</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B) Two attributes are result of chemical examination</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7) Plasma glucose concentration over 2 hours in an oral glucose tolerance test</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8) 2-Hour serum insulin</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C) Resultant Target Variable</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  9) Class variable - where 0 stands for </w:t>
      </w:r>
      <w:proofErr w:type="gramStart"/>
      <w:r w:rsidRPr="00BB03F4">
        <w:rPr>
          <w:rFonts w:ascii="Arial" w:hAnsi="Arial" w:cs="Arial"/>
          <w:color w:val="4D4D4D"/>
          <w:sz w:val="21"/>
          <w:szCs w:val="21"/>
          <w:shd w:val="clear" w:color="auto" w:fill="FFFFFF"/>
        </w:rPr>
        <w:t>non-diabetic,</w:t>
      </w:r>
      <w:proofErr w:type="gramEnd"/>
      <w:r w:rsidRPr="00BB03F4">
        <w:rPr>
          <w:rFonts w:ascii="Arial" w:hAnsi="Arial" w:cs="Arial"/>
          <w:color w:val="4D4D4D"/>
          <w:sz w:val="21"/>
          <w:szCs w:val="21"/>
          <w:shd w:val="clear" w:color="auto" w:fill="FFFFFF"/>
        </w:rPr>
        <w:t xml:space="preserve"> and 1 stands for diabetic</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lastRenderedPageBreak/>
        <w:t>The Objective of this data analysis is to find the significant fa</w:t>
      </w:r>
      <w:r w:rsidRPr="00BB03F4">
        <w:rPr>
          <w:rFonts w:ascii="Arial" w:hAnsi="Arial" w:cs="Arial"/>
          <w:color w:val="4D4D4D"/>
          <w:sz w:val="21"/>
          <w:szCs w:val="21"/>
          <w:shd w:val="clear" w:color="auto" w:fill="FFFFFF"/>
        </w:rPr>
        <w:t>c</w:t>
      </w:r>
      <w:r w:rsidRPr="00BB03F4">
        <w:rPr>
          <w:rFonts w:ascii="Arial" w:hAnsi="Arial" w:cs="Arial"/>
          <w:color w:val="4D4D4D"/>
          <w:sz w:val="21"/>
          <w:szCs w:val="21"/>
          <w:shd w:val="clear" w:color="auto" w:fill="FFFFFF"/>
        </w:rPr>
        <w:t>tors in the first 8 variables which influence the 9th variable that is diabetes or not, through data analysis and visualization tec</w:t>
      </w:r>
      <w:r w:rsidRPr="00BB03F4">
        <w:rPr>
          <w:rFonts w:ascii="Arial" w:hAnsi="Arial" w:cs="Arial"/>
          <w:color w:val="4D4D4D"/>
          <w:sz w:val="21"/>
          <w:szCs w:val="21"/>
          <w:shd w:val="clear" w:color="auto" w:fill="FFFFFF"/>
        </w:rPr>
        <w:t>h</w:t>
      </w:r>
      <w:r w:rsidRPr="00BB03F4">
        <w:rPr>
          <w:rFonts w:ascii="Arial" w:hAnsi="Arial" w:cs="Arial"/>
          <w:color w:val="4D4D4D"/>
          <w:sz w:val="21"/>
          <w:szCs w:val="21"/>
          <w:shd w:val="clear" w:color="auto" w:fill="FFFFFF"/>
        </w:rPr>
        <w:t>niques using Python.</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Diabetic Dataset and </w:t>
      </w:r>
      <w:proofErr w:type="spellStart"/>
      <w:r w:rsidRPr="00BB03F4">
        <w:rPr>
          <w:rFonts w:ascii="Arial" w:hAnsi="Arial" w:cs="Arial"/>
          <w:color w:val="4D4D4D"/>
          <w:sz w:val="21"/>
          <w:szCs w:val="21"/>
          <w:shd w:val="clear" w:color="auto" w:fill="FFFFFF"/>
        </w:rPr>
        <w:t>Jupyter</w:t>
      </w:r>
      <w:proofErr w:type="spellEnd"/>
      <w:r w:rsidRPr="00BB03F4">
        <w:rPr>
          <w:rFonts w:ascii="Arial" w:hAnsi="Arial" w:cs="Arial"/>
          <w:color w:val="4D4D4D"/>
          <w:sz w:val="21"/>
          <w:szCs w:val="21"/>
          <w:shd w:val="clear" w:color="auto" w:fill="FFFFFF"/>
        </w:rPr>
        <w:t xml:space="preserve"> program is hosted in </w:t>
      </w:r>
      <w:proofErr w:type="spellStart"/>
      <w:r w:rsidRPr="00BB03F4">
        <w:rPr>
          <w:rFonts w:ascii="Arial" w:hAnsi="Arial" w:cs="Arial"/>
          <w:color w:val="4D4D4D"/>
          <w:sz w:val="21"/>
          <w:szCs w:val="21"/>
          <w:shd w:val="clear" w:color="auto" w:fill="FFFFFF"/>
        </w:rPr>
        <w:t>Github</w:t>
      </w:r>
      <w:proofErr w:type="spellEnd"/>
      <w:r w:rsidRPr="00BB03F4">
        <w:rPr>
          <w:rFonts w:ascii="Arial" w:hAnsi="Arial" w:cs="Arial"/>
          <w:color w:val="4D4D4D"/>
          <w:sz w:val="21"/>
          <w:szCs w:val="21"/>
          <w:shd w:val="clear" w:color="auto" w:fill="FFFFFF"/>
        </w:rPr>
        <w:t xml:space="preserve"> to enable concurrent and </w:t>
      </w:r>
      <w:proofErr w:type="spellStart"/>
      <w:r w:rsidRPr="00BB03F4">
        <w:rPr>
          <w:rFonts w:ascii="Arial" w:hAnsi="Arial" w:cs="Arial"/>
          <w:color w:val="4D4D4D"/>
          <w:sz w:val="21"/>
          <w:szCs w:val="21"/>
          <w:shd w:val="clear" w:color="auto" w:fill="FFFFFF"/>
        </w:rPr>
        <w:t>collabrative</w:t>
      </w:r>
      <w:proofErr w:type="spellEnd"/>
      <w:r w:rsidRPr="00BB03F4">
        <w:rPr>
          <w:rFonts w:ascii="Arial" w:hAnsi="Arial" w:cs="Arial"/>
          <w:color w:val="4D4D4D"/>
          <w:sz w:val="21"/>
          <w:szCs w:val="21"/>
          <w:shd w:val="clear" w:color="auto" w:fill="FFFFFF"/>
        </w:rPr>
        <w:t xml:space="preserve"> working within the team.</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First, we are reading data from </w:t>
      </w:r>
      <w:proofErr w:type="spellStart"/>
      <w:r w:rsidRPr="00BB03F4">
        <w:rPr>
          <w:rFonts w:ascii="Arial" w:hAnsi="Arial" w:cs="Arial"/>
          <w:color w:val="4D4D4D"/>
          <w:sz w:val="21"/>
          <w:szCs w:val="21"/>
          <w:shd w:val="clear" w:color="auto" w:fill="FFFFFF"/>
        </w:rPr>
        <w:t>github</w:t>
      </w:r>
      <w:proofErr w:type="spellEnd"/>
      <w:r w:rsidRPr="00BB03F4">
        <w:rPr>
          <w:rFonts w:ascii="Arial" w:hAnsi="Arial" w:cs="Arial"/>
          <w:color w:val="4D4D4D"/>
          <w:sz w:val="21"/>
          <w:szCs w:val="21"/>
          <w:shd w:val="clear" w:color="auto" w:fill="FFFFFF"/>
        </w:rPr>
        <w:t xml:space="preserve"> repository.</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Next, we are checking info of data frame.</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We have 9 columns, 768 rows and data types of all columns are di</w:t>
      </w:r>
      <w:r w:rsidRPr="00BB03F4">
        <w:rPr>
          <w:rFonts w:ascii="Arial" w:hAnsi="Arial" w:cs="Arial"/>
          <w:color w:val="4D4D4D"/>
          <w:sz w:val="21"/>
          <w:szCs w:val="21"/>
          <w:shd w:val="clear" w:color="auto" w:fill="FFFFFF"/>
        </w:rPr>
        <w:t>s</w:t>
      </w:r>
      <w:r w:rsidRPr="00BB03F4">
        <w:rPr>
          <w:rFonts w:ascii="Arial" w:hAnsi="Arial" w:cs="Arial"/>
          <w:color w:val="4D4D4D"/>
          <w:sz w:val="21"/>
          <w:szCs w:val="21"/>
          <w:shd w:val="clear" w:color="auto" w:fill="FFFFFF"/>
        </w:rPr>
        <w:t>played below.</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Next, we are checking for </w:t>
      </w:r>
      <w:proofErr w:type="spellStart"/>
      <w:r w:rsidRPr="00BB03F4">
        <w:rPr>
          <w:rFonts w:ascii="Arial" w:hAnsi="Arial" w:cs="Arial"/>
          <w:color w:val="4D4D4D"/>
          <w:sz w:val="21"/>
          <w:szCs w:val="21"/>
          <w:shd w:val="clear" w:color="auto" w:fill="FFFFFF"/>
        </w:rPr>
        <w:t>NaN</w:t>
      </w:r>
      <w:proofErr w:type="spellEnd"/>
      <w:r w:rsidRPr="00BB03F4">
        <w:rPr>
          <w:rFonts w:ascii="Arial" w:hAnsi="Arial" w:cs="Arial"/>
          <w:color w:val="4D4D4D"/>
          <w:sz w:val="21"/>
          <w:szCs w:val="21"/>
          <w:shd w:val="clear" w:color="auto" w:fill="FFFFFF"/>
        </w:rPr>
        <w:t xml:space="preserve"> in the data frame. WE can see here there is no </w:t>
      </w:r>
      <w:proofErr w:type="spellStart"/>
      <w:r w:rsidRPr="00BB03F4">
        <w:rPr>
          <w:rFonts w:ascii="Arial" w:hAnsi="Arial" w:cs="Arial"/>
          <w:color w:val="4D4D4D"/>
          <w:sz w:val="21"/>
          <w:szCs w:val="21"/>
          <w:shd w:val="clear" w:color="auto" w:fill="FFFFFF"/>
        </w:rPr>
        <w:t>NaN</w:t>
      </w:r>
      <w:proofErr w:type="spellEnd"/>
      <w:r w:rsidRPr="00BB03F4">
        <w:rPr>
          <w:rFonts w:ascii="Arial" w:hAnsi="Arial" w:cs="Arial"/>
          <w:color w:val="4D4D4D"/>
          <w:sz w:val="21"/>
          <w:szCs w:val="21"/>
          <w:shd w:val="clear" w:color="auto" w:fill="FFFFFF"/>
        </w:rPr>
        <w:t xml:space="preserve"> Data frame. </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 xml:space="preserve">Finally, we are checking for duplicate rows in the data frame and there </w:t>
      </w:r>
      <w:proofErr w:type="gramStart"/>
      <w:r w:rsidRPr="00BB03F4">
        <w:rPr>
          <w:rFonts w:ascii="Arial" w:hAnsi="Arial" w:cs="Arial"/>
          <w:color w:val="4D4D4D"/>
          <w:sz w:val="21"/>
          <w:szCs w:val="21"/>
          <w:shd w:val="clear" w:color="auto" w:fill="FFFFFF"/>
        </w:rPr>
        <w:t>is no duplicate rows</w:t>
      </w:r>
      <w:proofErr w:type="gramEnd"/>
      <w:r w:rsidRPr="00BB03F4">
        <w:rPr>
          <w:rFonts w:ascii="Arial" w:hAnsi="Arial" w:cs="Arial"/>
          <w:color w:val="4D4D4D"/>
          <w:sz w:val="21"/>
          <w:szCs w:val="21"/>
          <w:shd w:val="clear" w:color="auto" w:fill="FFFFFF"/>
        </w:rPr>
        <w:t xml:space="preserve"> as well.</w:t>
      </w: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p>
    <w:p w:rsidR="00BB03F4" w:rsidRPr="00BB03F4" w:rsidRDefault="00BB03F4" w:rsidP="00BB03F4">
      <w:pPr>
        <w:suppressAutoHyphens w:val="0"/>
        <w:autoSpaceDE w:val="0"/>
        <w:adjustRightInd w:val="0"/>
        <w:spacing w:after="0" w:line="240" w:lineRule="auto"/>
        <w:textAlignment w:val="auto"/>
        <w:rPr>
          <w:rFonts w:ascii="Arial" w:hAnsi="Arial" w:cs="Arial"/>
          <w:color w:val="4D4D4D"/>
          <w:sz w:val="21"/>
          <w:szCs w:val="21"/>
          <w:shd w:val="clear" w:color="auto" w:fill="FFFFFF"/>
        </w:rPr>
      </w:pPr>
      <w:r w:rsidRPr="00BB03F4">
        <w:rPr>
          <w:rFonts w:ascii="Arial" w:hAnsi="Arial" w:cs="Arial"/>
          <w:color w:val="4D4D4D"/>
          <w:sz w:val="21"/>
          <w:szCs w:val="21"/>
          <w:shd w:val="clear" w:color="auto" w:fill="FFFFFF"/>
        </w:rPr>
        <w:t>Next, I will invite Dinesh to explain about Data Cleaning and expl</w:t>
      </w:r>
      <w:r w:rsidRPr="00BB03F4">
        <w:rPr>
          <w:rFonts w:ascii="Arial" w:hAnsi="Arial" w:cs="Arial"/>
          <w:color w:val="4D4D4D"/>
          <w:sz w:val="21"/>
          <w:szCs w:val="21"/>
          <w:shd w:val="clear" w:color="auto" w:fill="FFFFFF"/>
        </w:rPr>
        <w:t>o</w:t>
      </w:r>
      <w:r w:rsidRPr="00BB03F4">
        <w:rPr>
          <w:rFonts w:ascii="Arial" w:hAnsi="Arial" w:cs="Arial"/>
          <w:color w:val="4D4D4D"/>
          <w:sz w:val="21"/>
          <w:szCs w:val="21"/>
          <w:shd w:val="clear" w:color="auto" w:fill="FFFFFF"/>
        </w:rPr>
        <w:t>ration.</w:t>
      </w:r>
    </w:p>
    <w:p w:rsidR="00675B46" w:rsidRDefault="00675B46">
      <w:pPr>
        <w:rPr>
          <w:rFonts w:ascii="Arial" w:hAnsi="Arial" w:cs="Arial"/>
          <w:color w:val="4D4D4D"/>
          <w:sz w:val="21"/>
          <w:szCs w:val="21"/>
          <w:shd w:val="clear" w:color="auto" w:fill="FFFFFF"/>
        </w:rPr>
      </w:pPr>
    </w:p>
    <w:p w:rsidR="00BB03F4" w:rsidRDefault="00BB03F4">
      <w:pPr>
        <w:rPr>
          <w:rFonts w:ascii="Arial" w:hAnsi="Arial" w:cs="Arial"/>
          <w:color w:val="4D4D4D"/>
          <w:sz w:val="21"/>
          <w:szCs w:val="21"/>
          <w:shd w:val="clear" w:color="auto" w:fill="FFFFFF"/>
        </w:rPr>
      </w:pPr>
    </w:p>
    <w:p w:rsidR="00BB03F4" w:rsidRPr="00BB03F4" w:rsidRDefault="00BB03F4">
      <w:pPr>
        <w:rPr>
          <w:b/>
          <w:bCs/>
          <w:lang w:val="en-US"/>
        </w:rPr>
      </w:pPr>
      <w:proofErr w:type="gramStart"/>
      <w:r w:rsidRPr="00B626EE">
        <w:rPr>
          <w:b/>
          <w:bCs/>
          <w:sz w:val="28"/>
          <w:u w:val="single"/>
          <w:lang w:val="en-US"/>
        </w:rPr>
        <w:t>Dinesh  starts</w:t>
      </w:r>
      <w:proofErr w:type="gramEnd"/>
      <w:r w:rsidRPr="00B626EE">
        <w:rPr>
          <w:b/>
          <w:bCs/>
          <w:sz w:val="28"/>
          <w:u w:val="single"/>
          <w:lang w:val="en-US"/>
        </w:rPr>
        <w:t xml:space="preserve"> here</w:t>
      </w:r>
      <w:r w:rsidRPr="00B626EE">
        <w:rPr>
          <w:b/>
          <w:bCs/>
          <w:sz w:val="28"/>
          <w:lang w:val="en-US"/>
        </w:rPr>
        <w:t xml:space="preserve"> </w:t>
      </w:r>
      <w:r w:rsidRPr="00BB03F4">
        <w:rPr>
          <w:b/>
          <w:bCs/>
          <w:lang w:val="en-US"/>
        </w:rPr>
        <w:t xml:space="preserve">– </w:t>
      </w:r>
    </w:p>
    <w:p w:rsidR="00BB03F4" w:rsidRDefault="00BB03F4" w:rsidP="00BB03F4">
      <w:r>
        <w:t>Hi this is Dinesh</w:t>
      </w:r>
      <w:proofErr w:type="gramStart"/>
      <w:r>
        <w:t xml:space="preserve">, </w:t>
      </w:r>
      <w:r>
        <w:t xml:space="preserve"> from</w:t>
      </w:r>
      <w:proofErr w:type="gramEnd"/>
      <w:r>
        <w:t xml:space="preserve"> Team 8 , we started cleaning the data by generating descriptive statics of mean ,SD, min max and quartile deviation of variables. While doing this we notices minimum value for many variables are 0 ,as biological parameters like glucose , BP, skin thickness , insulin and BMI cannot have zero values , we can infer that null values have been coded as 0</w:t>
      </w:r>
    </w:p>
    <w:p w:rsidR="00BB03F4" w:rsidRDefault="00BB03F4" w:rsidP="00BB03F4">
      <w:r>
        <w:t xml:space="preserve">Checking for 0 </w:t>
      </w:r>
      <w:proofErr w:type="gramStart"/>
      <w:r>
        <w:t>count ,</w:t>
      </w:r>
      <w:proofErr w:type="gramEnd"/>
      <w:r>
        <w:t xml:space="preserve"> we see Glucose , Blood Pressure and BMI have less than 5% 0 values , hence dropping them would not significantly impact the sample size.</w:t>
      </w:r>
    </w:p>
    <w:p w:rsidR="00BB03F4" w:rsidRDefault="00BB03F4" w:rsidP="00BB03F4">
      <w:r>
        <w:t>However Insulin with 374 and Skin thickness 227 in a data set 768 is almost 50</w:t>
      </w:r>
      <w:proofErr w:type="gramStart"/>
      <w:r>
        <w:t>% ,</w:t>
      </w:r>
      <w:proofErr w:type="gramEnd"/>
      <w:r>
        <w:t xml:space="preserve"> hence we need to impute them with suitable Mean or Median</w:t>
      </w:r>
    </w:p>
    <w:p w:rsidR="00BB03F4" w:rsidRDefault="00BB03F4" w:rsidP="00BB03F4">
      <w:r>
        <w:t xml:space="preserve">We can see from the box plot for insulin against Class variable that there are many outliers which are skewing the mean by around 30 points and there is also a significant 70 point difference between the mean and </w:t>
      </w:r>
      <w:proofErr w:type="gramStart"/>
      <w:r>
        <w:t>median .</w:t>
      </w:r>
      <w:proofErr w:type="gramEnd"/>
      <w:r>
        <w:t xml:space="preserve"> </w:t>
      </w:r>
      <w:proofErr w:type="gramStart"/>
      <w:r>
        <w:t>we</w:t>
      </w:r>
      <w:proofErr w:type="gramEnd"/>
      <w:r>
        <w:t xml:space="preserve"> decided to replace the zero values of ND with median 102.5 and D with 169.5</w:t>
      </w:r>
    </w:p>
    <w:p w:rsidR="00BB03F4" w:rsidRDefault="00BB03F4" w:rsidP="00BB03F4">
      <w:r>
        <w:t>In the Box plot for skin thickness and class variable we see only marginal difference between mean and median hence we decided to replace 0 with their respective Mean</w:t>
      </w:r>
    </w:p>
    <w:p w:rsidR="00BB03F4" w:rsidRDefault="00BB03F4" w:rsidP="00BB03F4"/>
    <w:p w:rsidR="00BB03F4" w:rsidRDefault="00BB03F4" w:rsidP="00BB03F4">
      <w:r>
        <w:t xml:space="preserve">This is the code to impute 0 with suitable Mean Median for insulin and skin </w:t>
      </w:r>
      <w:proofErr w:type="gramStart"/>
      <w:r>
        <w:t>thickness .</w:t>
      </w:r>
      <w:proofErr w:type="gramEnd"/>
      <w:r>
        <w:t xml:space="preserve"> </w:t>
      </w:r>
      <w:proofErr w:type="gramStart"/>
      <w:r>
        <w:t>we</w:t>
      </w:r>
      <w:proofErr w:type="gramEnd"/>
      <w:r>
        <w:t xml:space="preserve"> dropped the 0 value rows for low impact Glucose , BP and BMI.</w:t>
      </w:r>
    </w:p>
    <w:p w:rsidR="00BB03F4" w:rsidRDefault="00BB03F4" w:rsidP="00BB03F4">
      <w:r>
        <w:t>We also renamed the long variable names with shorter Alias to help visualization through graphs</w:t>
      </w:r>
    </w:p>
    <w:p w:rsidR="00BB03F4" w:rsidRDefault="00BB03F4" w:rsidP="00BB03F4">
      <w:r>
        <w:t>You can see we have been able to successfully impute the 0 values with only 6% sample size reduction.</w:t>
      </w:r>
    </w:p>
    <w:p w:rsidR="00BB03F4" w:rsidRDefault="00BB03F4" w:rsidP="00BB03F4"/>
    <w:p w:rsidR="00BB03F4" w:rsidRDefault="00BB03F4" w:rsidP="00BB03F4">
      <w:r>
        <w:t xml:space="preserve">Moving on to Data exploration we started with Univariate </w:t>
      </w:r>
      <w:proofErr w:type="gramStart"/>
      <w:r>
        <w:t>analysis .</w:t>
      </w:r>
      <w:proofErr w:type="gramEnd"/>
      <w:r>
        <w:t xml:space="preserve"> Pie Plot of resultant class variable shows </w:t>
      </w:r>
      <w:proofErr w:type="gramStart"/>
      <w:r>
        <w:t>that  65</w:t>
      </w:r>
      <w:proofErr w:type="gramEnd"/>
      <w:r>
        <w:t xml:space="preserve">% of sample population are </w:t>
      </w:r>
      <w:proofErr w:type="spellStart"/>
      <w:r>
        <w:t>non diabetic</w:t>
      </w:r>
      <w:proofErr w:type="spellEnd"/>
    </w:p>
    <w:p w:rsidR="00BB03F4" w:rsidRDefault="00BB03F4" w:rsidP="00BB03F4">
      <w:proofErr w:type="gramStart"/>
      <w:r>
        <w:t>we</w:t>
      </w:r>
      <w:proofErr w:type="gramEnd"/>
      <w:r>
        <w:t xml:space="preserve"> plotted the Histogram and density graph for other variables. </w:t>
      </w:r>
    </w:p>
    <w:p w:rsidR="00BB03F4" w:rsidRDefault="00BB03F4" w:rsidP="00BB03F4">
      <w:r>
        <w:lastRenderedPageBreak/>
        <w:t xml:space="preserve">Insulin and Pedigree are right </w:t>
      </w:r>
      <w:proofErr w:type="spellStart"/>
      <w:r>
        <w:t>skwed</w:t>
      </w:r>
      <w:proofErr w:type="spellEnd"/>
      <w:r>
        <w:t xml:space="preserve"> with long tail</w:t>
      </w:r>
    </w:p>
    <w:p w:rsidR="00BB03F4" w:rsidRDefault="00BB03F4" w:rsidP="00BB03F4">
      <w:r>
        <w:t xml:space="preserve">Glucose and results are left skewed and rest of the variables are more or less </w:t>
      </w:r>
      <w:proofErr w:type="spellStart"/>
      <w:r>
        <w:t>centered</w:t>
      </w:r>
      <w:proofErr w:type="spellEnd"/>
    </w:p>
    <w:p w:rsidR="00BB03F4" w:rsidRDefault="00BB03F4" w:rsidP="00BB03F4">
      <w:r>
        <w:t xml:space="preserve">Interestingly no bi modal series were </w:t>
      </w:r>
      <w:proofErr w:type="gramStart"/>
      <w:r>
        <w:t>observed ,so</w:t>
      </w:r>
      <w:proofErr w:type="gramEnd"/>
      <w:r>
        <w:t xml:space="preserve"> there could be no proper demarcation between groups , let us further check using Bi Variate analysis</w:t>
      </w:r>
    </w:p>
    <w:p w:rsidR="00BB03F4" w:rsidRDefault="00BB03F4" w:rsidP="00BB03F4">
      <w:r>
        <w:t>We used pair plot to compare inter relation between variables</w:t>
      </w:r>
    </w:p>
    <w:p w:rsidR="00BB03F4" w:rsidRDefault="00BB03F4" w:rsidP="00BB03F4">
      <w:r>
        <w:t>The diagonal shows the main effect of the variable on itself in sub group of D /ND. For example the density plot of 2</w:t>
      </w:r>
      <w:r>
        <w:rPr>
          <w:vertAlign w:val="superscript"/>
        </w:rPr>
        <w:t>nd</w:t>
      </w:r>
      <w:r>
        <w:t xml:space="preserve"> row glucose shows distinct peak point for D /</w:t>
      </w:r>
      <w:proofErr w:type="gramStart"/>
      <w:r>
        <w:t>ND ,</w:t>
      </w:r>
      <w:proofErr w:type="gramEnd"/>
      <w:r>
        <w:t xml:space="preserve"> but there is also large </w:t>
      </w:r>
      <w:proofErr w:type="spellStart"/>
      <w:r>
        <w:t>over lap</w:t>
      </w:r>
      <w:proofErr w:type="spellEnd"/>
      <w:r>
        <w:t xml:space="preserve"> between the groups . </w:t>
      </w:r>
    </w:p>
    <w:p w:rsidR="00BB03F4" w:rsidRDefault="00BB03F4" w:rsidP="00BB03F4">
      <w:r>
        <w:t xml:space="preserve">The interaction effect of glucose with other variable shows some distinct grouping in scatter plots. Let us further explore using </w:t>
      </w:r>
      <w:proofErr w:type="spellStart"/>
      <w:proofErr w:type="gramStart"/>
      <w:r>
        <w:t>pearson</w:t>
      </w:r>
      <w:proofErr w:type="spellEnd"/>
      <w:proofErr w:type="gramEnd"/>
      <w:r>
        <w:t xml:space="preserve"> co relation coefficient and heat maps</w:t>
      </w:r>
    </w:p>
    <w:p w:rsidR="00BB03F4" w:rsidRDefault="00BB03F4" w:rsidP="00BB03F4">
      <w:r>
        <w:t xml:space="preserve">If we look horizontally in the last </w:t>
      </w:r>
      <w:proofErr w:type="gramStart"/>
      <w:r>
        <w:t>low ,</w:t>
      </w:r>
      <w:proofErr w:type="gramEnd"/>
      <w:r>
        <w:t xml:space="preserve"> we can see resultant variable is most co related to Glucose followed by others . Incidentally Glucose is also equally co related to insulin</w:t>
      </w:r>
    </w:p>
    <w:p w:rsidR="00BB03F4" w:rsidRDefault="00BB03F4" w:rsidP="00BB03F4">
      <w:r>
        <w:t>Above is the ranking of resultant co relation , as seen from the heat map even though insulin is 2</w:t>
      </w:r>
      <w:r>
        <w:rPr>
          <w:vertAlign w:val="superscript"/>
        </w:rPr>
        <w:t>nd</w:t>
      </w:r>
      <w:r>
        <w:t xml:space="preserve"> after glucose only one of this variable is recommended for use in model to avoid any inflation variation.</w:t>
      </w:r>
    </w:p>
    <w:p w:rsidR="00BB03F4" w:rsidRDefault="00BB03F4" w:rsidP="00BB03F4">
      <w:r>
        <w:t>Let us further deep dive into Data Visualization and Analysis.</w:t>
      </w:r>
    </w:p>
    <w:p w:rsidR="00BB03F4" w:rsidRPr="00B626EE" w:rsidRDefault="00BB03F4">
      <w:pPr>
        <w:rPr>
          <w:rFonts w:ascii="Arial" w:hAnsi="Arial" w:cs="Arial"/>
          <w:color w:val="4D4D4D"/>
          <w:sz w:val="24"/>
          <w:szCs w:val="21"/>
          <w:u w:val="single"/>
          <w:shd w:val="clear" w:color="auto" w:fill="FFFFFF"/>
        </w:rPr>
      </w:pPr>
    </w:p>
    <w:p w:rsidR="00BB03F4" w:rsidRDefault="00BB03F4">
      <w:pPr>
        <w:rPr>
          <w:b/>
          <w:bCs/>
          <w:lang w:val="en-US"/>
        </w:rPr>
      </w:pPr>
      <w:proofErr w:type="spellStart"/>
      <w:r w:rsidRPr="00B626EE">
        <w:rPr>
          <w:b/>
          <w:bCs/>
          <w:sz w:val="28"/>
          <w:u w:val="single"/>
          <w:lang w:val="en-US"/>
        </w:rPr>
        <w:t>Subhankar</w:t>
      </w:r>
      <w:proofErr w:type="spellEnd"/>
      <w:r w:rsidRPr="00B626EE">
        <w:rPr>
          <w:b/>
          <w:bCs/>
          <w:sz w:val="28"/>
          <w:u w:val="single"/>
          <w:lang w:val="en-US"/>
        </w:rPr>
        <w:t xml:space="preserve"> starts </w:t>
      </w:r>
      <w:proofErr w:type="gramStart"/>
      <w:r w:rsidRPr="00B626EE">
        <w:rPr>
          <w:b/>
          <w:bCs/>
          <w:sz w:val="28"/>
          <w:u w:val="single"/>
          <w:lang w:val="en-US"/>
        </w:rPr>
        <w:t>here</w:t>
      </w:r>
      <w:r w:rsidRPr="00B626EE">
        <w:rPr>
          <w:b/>
          <w:bCs/>
          <w:sz w:val="28"/>
          <w:lang w:val="en-US"/>
        </w:rPr>
        <w:t xml:space="preserve">  </w:t>
      </w:r>
      <w:r>
        <w:rPr>
          <w:b/>
          <w:bCs/>
          <w:lang w:val="en-US"/>
        </w:rPr>
        <w:t>-</w:t>
      </w:r>
      <w:proofErr w:type="gramEnd"/>
      <w:r>
        <w:rPr>
          <w:b/>
          <w:bCs/>
          <w:lang w:val="en-US"/>
        </w:rPr>
        <w:t xml:space="preserve"> </w:t>
      </w:r>
    </w:p>
    <w:p w:rsidR="00BB03F4" w:rsidRPr="00BB03F4" w:rsidRDefault="00BB03F4" w:rsidP="00BB03F4">
      <w:r w:rsidRPr="00BB03F4">
        <w:t xml:space="preserve">Data </w:t>
      </w:r>
      <w:proofErr w:type="spellStart"/>
      <w:r w:rsidRPr="00BB03F4">
        <w:t>Visualisation</w:t>
      </w:r>
      <w:proofErr w:type="spellEnd"/>
      <w:r w:rsidRPr="00BB03F4">
        <w:t xml:space="preserve"> - Diabetes</w:t>
      </w:r>
    </w:p>
    <w:p w:rsidR="00BB03F4" w:rsidRPr="00BB03F4" w:rsidRDefault="00BB03F4" w:rsidP="00BB03F4"/>
    <w:p w:rsidR="00BB03F4" w:rsidRPr="00BB03F4" w:rsidRDefault="00BB03F4" w:rsidP="00BB03F4">
      <w:r w:rsidRPr="00BB03F4">
        <w:t xml:space="preserve">First </w:t>
      </w:r>
      <w:proofErr w:type="spellStart"/>
      <w:proofErr w:type="gramStart"/>
      <w:r w:rsidRPr="00BB03F4">
        <w:t>lets</w:t>
      </w:r>
      <w:proofErr w:type="spellEnd"/>
      <w:proofErr w:type="gramEnd"/>
      <w:r w:rsidRPr="00BB03F4">
        <w:t xml:space="preserve"> take a look at Density and Distribution plotting using Violin plot and </w:t>
      </w:r>
      <w:proofErr w:type="spellStart"/>
      <w:r w:rsidRPr="00BB03F4">
        <w:t>Dist</w:t>
      </w:r>
      <w:proofErr w:type="spellEnd"/>
      <w:r w:rsidRPr="00BB03F4">
        <w:t xml:space="preserve"> plot to get data-distribution of:</w:t>
      </w:r>
    </w:p>
    <w:p w:rsidR="00BB03F4" w:rsidRPr="00BB03F4" w:rsidRDefault="00BB03F4" w:rsidP="00BB03F4">
      <w:r w:rsidRPr="00BB03F4">
        <w:t>Serum Insulin</w:t>
      </w:r>
    </w:p>
    <w:p w:rsidR="00BB03F4" w:rsidRPr="00BB03F4" w:rsidRDefault="00BB03F4" w:rsidP="00BB03F4">
      <w:r w:rsidRPr="00BB03F4">
        <w:t>Plasma Glucose</w:t>
      </w:r>
    </w:p>
    <w:p w:rsidR="00BB03F4" w:rsidRPr="00BB03F4" w:rsidRDefault="00BB03F4" w:rsidP="00BB03F4"/>
    <w:p w:rsidR="00BB03F4" w:rsidRPr="00BB03F4" w:rsidRDefault="00BB03F4" w:rsidP="00BB03F4">
      <w:r w:rsidRPr="00BB03F4">
        <w:t>Result:</w:t>
      </w:r>
    </w:p>
    <w:p w:rsidR="00BB03F4" w:rsidRPr="00BB03F4" w:rsidRDefault="00BB03F4" w:rsidP="00BB03F4">
      <w:r w:rsidRPr="00BB03F4">
        <w:t xml:space="preserve">Insulin: Higher Insulin level indicates the presence of higher amount of blood sugar. For majority of Diabetic </w:t>
      </w:r>
      <w:proofErr w:type="gramStart"/>
      <w:r w:rsidRPr="00BB03F4">
        <w:t>patients(</w:t>
      </w:r>
      <w:proofErr w:type="gramEnd"/>
      <w:r w:rsidRPr="00BB03F4">
        <w:t xml:space="preserve">violin plot - mean as well as density), 2 </w:t>
      </w:r>
      <w:proofErr w:type="spellStart"/>
      <w:r w:rsidRPr="00BB03F4">
        <w:t>hr</w:t>
      </w:r>
      <w:proofErr w:type="spellEnd"/>
      <w:r w:rsidRPr="00BB03F4">
        <w:t xml:space="preserve">-Insulin level is higher(@170-180mu), while for Non-Diabetic patients it is around 100. The </w:t>
      </w:r>
      <w:proofErr w:type="spellStart"/>
      <w:r w:rsidRPr="00BB03F4">
        <w:t>distplot</w:t>
      </w:r>
      <w:proofErr w:type="spellEnd"/>
      <w:r w:rsidRPr="00BB03F4">
        <w:t xml:space="preserve"> shows that as insulin level increases, so does the count of the diabetic people</w:t>
      </w:r>
    </w:p>
    <w:p w:rsidR="00BB03F4" w:rsidRPr="00BB03F4" w:rsidRDefault="00BB03F4" w:rsidP="00BB03F4">
      <w:r w:rsidRPr="00BB03F4">
        <w:t xml:space="preserve">Plasma Glucose Level: Diabetes is caused when the blood sugar level is too high. There is a clear difference in the mean values of PGC level between </w:t>
      </w:r>
      <w:proofErr w:type="gramStart"/>
      <w:r w:rsidRPr="00BB03F4">
        <w:t>Diabetic(</w:t>
      </w:r>
      <w:proofErr w:type="gramEnd"/>
      <w:r w:rsidRPr="00BB03F4">
        <w:t xml:space="preserve">142-145) and Non-Diabetic(108-110) sample. The </w:t>
      </w:r>
      <w:proofErr w:type="spellStart"/>
      <w:r w:rsidRPr="00BB03F4">
        <w:t>distplot</w:t>
      </w:r>
      <w:proofErr w:type="spellEnd"/>
      <w:r w:rsidRPr="00BB03F4">
        <w:t xml:space="preserve"> clearly depicts that healthier sample is at lower glucose levels, while with increase in glucose level, the no. of diabetic patients increase</w:t>
      </w:r>
    </w:p>
    <w:p w:rsidR="00BB03F4" w:rsidRPr="00BB03F4" w:rsidRDefault="00BB03F4" w:rsidP="00BB03F4"/>
    <w:p w:rsidR="00BB03F4" w:rsidRPr="00BB03F4" w:rsidRDefault="00BB03F4" w:rsidP="00BB03F4"/>
    <w:p w:rsidR="00BB03F4" w:rsidRPr="00BB03F4" w:rsidRDefault="00BB03F4" w:rsidP="00BB03F4">
      <w:r w:rsidRPr="00BB03F4">
        <w:lastRenderedPageBreak/>
        <w:t xml:space="preserve">Density and Distribution plotting using Violin plot and </w:t>
      </w:r>
      <w:proofErr w:type="spellStart"/>
      <w:r w:rsidRPr="00BB03F4">
        <w:t>Dist</w:t>
      </w:r>
      <w:proofErr w:type="spellEnd"/>
      <w:r w:rsidRPr="00BB03F4">
        <w:t xml:space="preserve"> plot to get data-distribution of:</w:t>
      </w:r>
    </w:p>
    <w:p w:rsidR="00BB03F4" w:rsidRPr="00BB03F4" w:rsidRDefault="00BB03F4" w:rsidP="00BB03F4">
      <w:r w:rsidRPr="00BB03F4">
        <w:t>BMI</w:t>
      </w:r>
    </w:p>
    <w:p w:rsidR="00BB03F4" w:rsidRPr="00BB03F4" w:rsidRDefault="00BB03F4" w:rsidP="00BB03F4">
      <w:r w:rsidRPr="00BB03F4">
        <w:t>Triceps Skin Thickness</w:t>
      </w:r>
    </w:p>
    <w:p w:rsidR="00BB03F4" w:rsidRPr="00BB03F4" w:rsidRDefault="00BB03F4" w:rsidP="00BB03F4"/>
    <w:p w:rsidR="00BB03F4" w:rsidRPr="00BB03F4" w:rsidRDefault="00BB03F4" w:rsidP="00BB03F4">
      <w:r w:rsidRPr="00BB03F4">
        <w:t>Result:</w:t>
      </w:r>
    </w:p>
    <w:p w:rsidR="00BB03F4" w:rsidRPr="00BB03F4" w:rsidRDefault="00BB03F4" w:rsidP="00BB03F4">
      <w:r w:rsidRPr="00BB03F4">
        <w:t xml:space="preserve">BMI: Below 18.5 Underweight 18.5 – 24.9 Normal or Healthy Weight 25.0 – 29.9 Overweight 30.0 and Above </w:t>
      </w:r>
      <w:proofErr w:type="gramStart"/>
      <w:r w:rsidRPr="00BB03F4">
        <w:t>Obese .</w:t>
      </w:r>
      <w:proofErr w:type="gramEnd"/>
      <w:r w:rsidRPr="00BB03F4">
        <w:t xml:space="preserve"> The more weight you have, the more your body becomes resistant to insulin. </w:t>
      </w:r>
      <w:proofErr w:type="gramStart"/>
      <w:r w:rsidRPr="00BB03F4">
        <w:t>the</w:t>
      </w:r>
      <w:proofErr w:type="gramEnd"/>
      <w:r w:rsidRPr="00BB03F4">
        <w:t xml:space="preserve"> mean of non-diabetic patients is 30, which is </w:t>
      </w:r>
      <w:proofErr w:type="spellStart"/>
      <w:r w:rsidRPr="00BB03F4">
        <w:t>borderlining</w:t>
      </w:r>
      <w:proofErr w:type="spellEnd"/>
      <w:r w:rsidRPr="00BB03F4">
        <w:t xml:space="preserve"> Obese, while the majority of the sample is around 25.0. While for the Diabetic sample, the mean as well as the majority is in the range of 34-37. We can infer that increase in BMI lead to higher chances of being diabetic</w:t>
      </w:r>
    </w:p>
    <w:p w:rsidR="00BB03F4" w:rsidRPr="00BB03F4" w:rsidRDefault="00BB03F4" w:rsidP="00BB03F4">
      <w:proofErr w:type="spellStart"/>
      <w:r w:rsidRPr="00BB03F4">
        <w:t>Tricep</w:t>
      </w:r>
      <w:proofErr w:type="spellEnd"/>
      <w:r w:rsidRPr="00BB03F4">
        <w:t xml:space="preserve"> Skin Thickness: Diabetes causes a condition leading to increase in the thickness of the skin. The </w:t>
      </w:r>
      <w:proofErr w:type="spellStart"/>
      <w:r w:rsidRPr="00BB03F4">
        <w:t>dist</w:t>
      </w:r>
      <w:proofErr w:type="spellEnd"/>
      <w:r w:rsidRPr="00BB03F4">
        <w:t xml:space="preserve"> plot clearly shows that majority of diabetic patients are having thicker skin at triceps as compared to healthier sample.</w:t>
      </w:r>
    </w:p>
    <w:p w:rsidR="00BB03F4" w:rsidRPr="00BB03F4" w:rsidRDefault="00BB03F4" w:rsidP="00BB03F4"/>
    <w:p w:rsidR="00BB03F4" w:rsidRPr="00BB03F4" w:rsidRDefault="00BB03F4" w:rsidP="00BB03F4"/>
    <w:p w:rsidR="00BB03F4" w:rsidRPr="00BB03F4" w:rsidRDefault="00BB03F4" w:rsidP="00BB03F4">
      <w:r w:rsidRPr="00BB03F4">
        <w:t>Density and Distribution plotting using Violin plot to get data-distribution of:</w:t>
      </w:r>
    </w:p>
    <w:p w:rsidR="00BB03F4" w:rsidRPr="00BB03F4" w:rsidRDefault="00BB03F4" w:rsidP="00BB03F4">
      <w:r w:rsidRPr="00BB03F4">
        <w:t>Age</w:t>
      </w:r>
    </w:p>
    <w:p w:rsidR="00BB03F4" w:rsidRPr="00BB03F4" w:rsidRDefault="00BB03F4" w:rsidP="00BB03F4">
      <w:r w:rsidRPr="00BB03F4">
        <w:t>Pregnancy Count</w:t>
      </w:r>
    </w:p>
    <w:p w:rsidR="00BB03F4" w:rsidRPr="00BB03F4" w:rsidRDefault="00BB03F4" w:rsidP="00BB03F4"/>
    <w:p w:rsidR="00BB03F4" w:rsidRPr="00BB03F4" w:rsidRDefault="00BB03F4" w:rsidP="00BB03F4"/>
    <w:p w:rsidR="00BB03F4" w:rsidRPr="00BB03F4" w:rsidRDefault="00BB03F4" w:rsidP="00BB03F4">
      <w:r w:rsidRPr="00BB03F4">
        <w:t>Result:</w:t>
      </w:r>
    </w:p>
    <w:p w:rsidR="00BB03F4" w:rsidRPr="00BB03F4" w:rsidRDefault="00BB03F4" w:rsidP="00BB03F4">
      <w:r w:rsidRPr="00BB03F4">
        <w:t>Age: The data clearly shows that at lower age of 20-25(First quartile to mean) most of the population is healthy and without diabetes. The distribution graph gives a clear indication, that with increase in age, the majority of the population is diabetic</w:t>
      </w:r>
    </w:p>
    <w:p w:rsidR="00BB03F4" w:rsidRPr="00BB03F4" w:rsidRDefault="00BB03F4" w:rsidP="00BB03F4">
      <w:r w:rsidRPr="00BB03F4">
        <w:t xml:space="preserve">No of Times Pregnant: The violin plot for pregnancies as well as the </w:t>
      </w:r>
      <w:proofErr w:type="spellStart"/>
      <w:r w:rsidRPr="00BB03F4">
        <w:t>dist</w:t>
      </w:r>
      <w:proofErr w:type="spellEnd"/>
      <w:r w:rsidRPr="00BB03F4">
        <w:t xml:space="preserve"> plot shows it clearly that the highest density of the both diabetic and non-diabetic sample can lie in the same range. This leaves this information as non-deterministic </w:t>
      </w:r>
      <w:proofErr w:type="spellStart"/>
      <w:r w:rsidRPr="00BB03F4">
        <w:t>wrt</w:t>
      </w:r>
      <w:proofErr w:type="spellEnd"/>
      <w:r w:rsidRPr="00BB03F4">
        <w:t xml:space="preserve"> chances of being diabetic</w:t>
      </w:r>
    </w:p>
    <w:p w:rsidR="00BB03F4" w:rsidRPr="00BB03F4" w:rsidRDefault="00BB03F4" w:rsidP="00BB03F4"/>
    <w:p w:rsidR="00BB03F4" w:rsidRPr="00BB03F4" w:rsidRDefault="00BB03F4" w:rsidP="00BB03F4"/>
    <w:p w:rsidR="00BB03F4" w:rsidRPr="00BB03F4" w:rsidRDefault="00BB03F4" w:rsidP="00BB03F4">
      <w:r w:rsidRPr="00BB03F4">
        <w:t>Density and Distribution plotting using Violin plot to get data-distribution of:</w:t>
      </w:r>
    </w:p>
    <w:p w:rsidR="00BB03F4" w:rsidRPr="00BB03F4" w:rsidRDefault="00BB03F4" w:rsidP="00BB03F4">
      <w:r w:rsidRPr="00BB03F4">
        <w:t>Pedigree</w:t>
      </w:r>
    </w:p>
    <w:p w:rsidR="00BB03F4" w:rsidRPr="00BB03F4" w:rsidRDefault="00BB03F4" w:rsidP="00BB03F4">
      <w:r w:rsidRPr="00BB03F4">
        <w:t>Blood Pressure</w:t>
      </w:r>
    </w:p>
    <w:p w:rsidR="00BB03F4" w:rsidRPr="00BB03F4" w:rsidRDefault="00BB03F4" w:rsidP="00BB03F4"/>
    <w:p w:rsidR="00BB03F4" w:rsidRPr="00BB03F4" w:rsidRDefault="00BB03F4" w:rsidP="00BB03F4"/>
    <w:p w:rsidR="00BB03F4" w:rsidRPr="00BB03F4" w:rsidRDefault="00BB03F4" w:rsidP="00BB03F4">
      <w:r w:rsidRPr="00BB03F4">
        <w:t>Result:</w:t>
      </w:r>
    </w:p>
    <w:p w:rsidR="00BB03F4" w:rsidRPr="00BB03F4" w:rsidRDefault="00BB03F4" w:rsidP="00BB03F4">
      <w:r w:rsidRPr="00BB03F4">
        <w:lastRenderedPageBreak/>
        <w:t xml:space="preserve">Diabetic Pedigree: This is basically the analysis of family genealogy to determine if it can be used to determine that someone is diabetic or not. Although the number having diabetes increase with the </w:t>
      </w:r>
      <w:proofErr w:type="spellStart"/>
      <w:r w:rsidRPr="00BB03F4">
        <w:t>increae</w:t>
      </w:r>
      <w:proofErr w:type="spellEnd"/>
      <w:r w:rsidRPr="00BB03F4">
        <w:t xml:space="preserve"> in the value of the pedigree, still the data at the max density is overlapping in both the plots. This is not a very clear indicator of determining if somebody is diabetic or not.</w:t>
      </w:r>
    </w:p>
    <w:p w:rsidR="00BB03F4" w:rsidRPr="00BB03F4" w:rsidRDefault="00BB03F4" w:rsidP="00BB03F4">
      <w:r w:rsidRPr="00BB03F4">
        <w:t xml:space="preserve">Blood Pressure: This is usually a very clear indicator, as diabetic patients have caused damage to their blood vessels due to increase in blood glucose level. But in the given dataset, the count of non-diabetic individuals with normal blood pressure of 80 is much </w:t>
      </w:r>
      <w:proofErr w:type="gramStart"/>
      <w:r w:rsidRPr="00BB03F4">
        <w:t>high(</w:t>
      </w:r>
      <w:proofErr w:type="gramEnd"/>
      <w:r w:rsidRPr="00BB03F4">
        <w:t>388), as compared to the count of diabetic individuals with blood pressure above 100(9). This has caused the data to not clearly emphasize the impact of blood pressure on Diabetes</w:t>
      </w:r>
    </w:p>
    <w:p w:rsidR="00BB03F4" w:rsidRPr="00BB03F4" w:rsidRDefault="00BB03F4" w:rsidP="00BB03F4"/>
    <w:p w:rsidR="00BB03F4" w:rsidRPr="00BB03F4" w:rsidRDefault="00BB03F4" w:rsidP="00BB03F4"/>
    <w:p w:rsidR="00BB03F4" w:rsidRPr="00BB03F4" w:rsidRDefault="00BB03F4" w:rsidP="00BB03F4">
      <w:r w:rsidRPr="00BB03F4">
        <w:t>From the above analysis, we can conclude the following</w:t>
      </w:r>
      <w:proofErr w:type="gramStart"/>
      <w:r w:rsidRPr="00BB03F4">
        <w:t>:</w:t>
      </w:r>
      <w:r w:rsidRPr="00BB03F4">
        <w:rPr>
          <w:rFonts w:hint="eastAsia"/>
        </w:rPr>
        <w:t> </w:t>
      </w:r>
      <w:proofErr w:type="gramEnd"/>
      <w:r w:rsidRPr="00BB03F4">
        <w:t>Deterministic Attributes</w:t>
      </w:r>
    </w:p>
    <w:p w:rsidR="00BB03F4" w:rsidRPr="00BB03F4" w:rsidRDefault="00BB03F4" w:rsidP="00BB03F4">
      <w:r w:rsidRPr="00BB03F4">
        <w:t>Data provided in Insulin is the best indicator for detecting diabetes condition</w:t>
      </w:r>
    </w:p>
    <w:p w:rsidR="00BB03F4" w:rsidRPr="00BB03F4" w:rsidRDefault="00BB03F4" w:rsidP="00BB03F4">
      <w:r w:rsidRPr="00BB03F4">
        <w:t>Plasma Glucose Level are the most clear indicators of detecting if a patient is Diabetic or not.</w:t>
      </w:r>
    </w:p>
    <w:p w:rsidR="00BB03F4" w:rsidRPr="00BB03F4" w:rsidRDefault="00BB03F4" w:rsidP="00BB03F4">
      <w:r w:rsidRPr="00BB03F4">
        <w:t xml:space="preserve">BMI Level is </w:t>
      </w:r>
      <w:proofErr w:type="spellStart"/>
      <w:r w:rsidRPr="00BB03F4">
        <w:t>is</w:t>
      </w:r>
      <w:proofErr w:type="spellEnd"/>
      <w:r w:rsidRPr="00BB03F4">
        <w:t xml:space="preserve"> the next best potential indicator and with higher weight conditions, the chances of being diabetic is much higher.</w:t>
      </w:r>
    </w:p>
    <w:p w:rsidR="00BB03F4" w:rsidRPr="00BB03F4" w:rsidRDefault="00BB03F4" w:rsidP="00BB03F4">
      <w:r w:rsidRPr="00BB03F4">
        <w:t>AGE</w:t>
      </w:r>
    </w:p>
    <w:p w:rsidR="00BB03F4" w:rsidRPr="00BB03F4" w:rsidRDefault="00BB03F4" w:rsidP="00BB03F4">
      <w:proofErr w:type="spellStart"/>
      <w:r w:rsidRPr="00BB03F4">
        <w:t>Tricep</w:t>
      </w:r>
      <w:proofErr w:type="spellEnd"/>
      <w:r w:rsidRPr="00BB03F4">
        <w:t xml:space="preserve"> Skin Thickness</w:t>
      </w:r>
    </w:p>
    <w:p w:rsidR="00BB03F4" w:rsidRPr="00BB03F4" w:rsidRDefault="00BB03F4" w:rsidP="00BB03F4">
      <w:r w:rsidRPr="00BB03F4">
        <w:t>Non Deterministic Attributes</w:t>
      </w:r>
    </w:p>
    <w:p w:rsidR="00BB03F4" w:rsidRPr="00BB03F4" w:rsidRDefault="00BB03F4" w:rsidP="00BB03F4">
      <w:r w:rsidRPr="00BB03F4">
        <w:t>Pregnancy</w:t>
      </w:r>
    </w:p>
    <w:p w:rsidR="00BB03F4" w:rsidRPr="00BB03F4" w:rsidRDefault="00BB03F4" w:rsidP="00BB03F4">
      <w:r w:rsidRPr="00BB03F4">
        <w:t>Diabetic Pedigree</w:t>
      </w:r>
    </w:p>
    <w:p w:rsidR="00BB03F4" w:rsidRPr="00BB03F4" w:rsidRDefault="00BB03F4" w:rsidP="00BB03F4">
      <w:r w:rsidRPr="00BB03F4">
        <w:t>Blood Pressure</w:t>
      </w:r>
    </w:p>
    <w:p w:rsidR="00BB03F4" w:rsidRPr="00BB03F4" w:rsidRDefault="00BB03F4" w:rsidP="00BB03F4">
      <w:r w:rsidRPr="00BB03F4">
        <w:t xml:space="preserve">Also, our </w:t>
      </w:r>
      <w:proofErr w:type="gramStart"/>
      <w:r w:rsidRPr="00BB03F4">
        <w:t>analysis are</w:t>
      </w:r>
      <w:proofErr w:type="gramEnd"/>
      <w:r w:rsidRPr="00BB03F4">
        <w:t xml:space="preserve"> consistent with the correlation rank that we created for every column </w:t>
      </w:r>
      <w:proofErr w:type="spellStart"/>
      <w:r w:rsidRPr="00BB03F4">
        <w:t>wrt</w:t>
      </w:r>
      <w:proofErr w:type="spellEnd"/>
      <w:r w:rsidRPr="00BB03F4">
        <w:t xml:space="preserve"> Class variable.</w:t>
      </w:r>
    </w:p>
    <w:sectPr w:rsidR="00BB03F4" w:rsidRPr="00BB03F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39D" w:rsidRDefault="003E139D">
      <w:pPr>
        <w:spacing w:after="0" w:line="240" w:lineRule="auto"/>
      </w:pPr>
      <w:r>
        <w:separator/>
      </w:r>
    </w:p>
  </w:endnote>
  <w:endnote w:type="continuationSeparator" w:id="0">
    <w:p w:rsidR="003E139D" w:rsidRDefault="003E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roman"/>
    <w:pitch w:val="default"/>
  </w:font>
  <w:font w:name="Source Sans Pro">
    <w:altName w:val="Arial"/>
    <w:charset w:val="00"/>
    <w:family w:val="swiss"/>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39D" w:rsidRDefault="003E139D">
      <w:pPr>
        <w:spacing w:after="0" w:line="240" w:lineRule="auto"/>
      </w:pPr>
      <w:r>
        <w:rPr>
          <w:color w:val="000000"/>
        </w:rPr>
        <w:separator/>
      </w:r>
    </w:p>
  </w:footnote>
  <w:footnote w:type="continuationSeparator" w:id="0">
    <w:p w:rsidR="003E139D" w:rsidRDefault="003E13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75B46"/>
    <w:rsid w:val="003E139D"/>
    <w:rsid w:val="00675B46"/>
    <w:rsid w:val="00B626EE"/>
    <w:rsid w:val="00BB0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IN"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rPr>
      <w:rFonts w:ascii="Courier New" w:eastAsia="Times New Roman" w:hAnsi="Courier New" w:cs="Courier New"/>
      <w:sz w:val="20"/>
      <w:szCs w:val="20"/>
      <w:lang w:eastAsia="en-IN"/>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IN"/>
    </w:rPr>
  </w:style>
  <w:style w:type="character" w:styleId="HTMLCode">
    <w:name w:val="HTML Code"/>
    <w:basedOn w:val="DefaultParagraphFont"/>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IN"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rPr>
      <w:rFonts w:ascii="Courier New" w:eastAsia="Times New Roman" w:hAnsi="Courier New" w:cs="Courier New"/>
      <w:sz w:val="20"/>
      <w:szCs w:val="20"/>
      <w:lang w:eastAsia="en-IN"/>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IN"/>
    </w:rPr>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0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1632</Words>
  <Characters>9308</Characters>
  <Application>Microsoft Office Word</Application>
  <DocSecurity>0</DocSecurity>
  <Lines>77</Lines>
  <Paragraphs>21</Paragraphs>
  <ScaleCrop>false</ScaleCrop>
  <Company>ISRO</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Sairaman jagannathan</dc:creator>
  <cp:lastModifiedBy>JAYA_USER</cp:lastModifiedBy>
  <cp:revision>3</cp:revision>
  <dcterms:created xsi:type="dcterms:W3CDTF">2021-04-03T03:23:00Z</dcterms:created>
  <dcterms:modified xsi:type="dcterms:W3CDTF">2021-04-03T03:24:00Z</dcterms:modified>
</cp:coreProperties>
</file>